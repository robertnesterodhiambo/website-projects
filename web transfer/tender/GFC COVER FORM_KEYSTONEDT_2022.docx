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4BB" w:rsidRPr="003329F4" w:rsidRDefault="00A467BB" w:rsidP="003854BB">
      <w:pPr>
        <w:spacing w:after="120"/>
        <w:jc w:val="center"/>
        <w:rPr>
          <w:rFonts w:asciiTheme="majorHAnsi" w:hAnsiTheme="majorHAnsi"/>
          <w:b/>
          <w:u w:val="single"/>
        </w:rPr>
      </w:pPr>
      <w:r>
        <w:rPr>
          <w:rFonts w:asciiTheme="majorHAnsi" w:hAnsiTheme="majorHAnsi"/>
          <w:b/>
          <w:u w:val="single"/>
        </w:rPr>
        <w:t>GFC</w:t>
      </w:r>
      <w:r w:rsidR="003854BB" w:rsidRPr="003329F4">
        <w:rPr>
          <w:rFonts w:asciiTheme="majorHAnsi" w:hAnsiTheme="majorHAnsi"/>
          <w:b/>
          <w:u w:val="single"/>
        </w:rPr>
        <w:t xml:space="preserve"> COVER DETAILS FORM FOR </w:t>
      </w:r>
      <w:r w:rsidR="003854BB">
        <w:rPr>
          <w:rFonts w:asciiTheme="majorHAnsi" w:hAnsiTheme="majorHAnsi"/>
          <w:b/>
          <w:u w:val="single"/>
        </w:rPr>
        <w:t>FOUR</w:t>
      </w:r>
      <w:r w:rsidR="003854BB" w:rsidRPr="003329F4">
        <w:rPr>
          <w:rFonts w:asciiTheme="majorHAnsi" w:hAnsiTheme="majorHAnsi"/>
          <w:b/>
          <w:u w:val="single"/>
        </w:rPr>
        <w:t xml:space="preserve"> CHILDREN &amp; A SPOUSE</w:t>
      </w:r>
    </w:p>
    <w:tbl>
      <w:tblPr>
        <w:tblStyle w:val="TableGrid"/>
        <w:tblW w:w="9393" w:type="dxa"/>
        <w:tblLook w:val="04A0"/>
      </w:tblPr>
      <w:tblGrid>
        <w:gridCol w:w="405"/>
        <w:gridCol w:w="1956"/>
        <w:gridCol w:w="2279"/>
        <w:gridCol w:w="418"/>
        <w:gridCol w:w="2003"/>
        <w:gridCol w:w="2332"/>
      </w:tblGrid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1.</w:t>
            </w:r>
          </w:p>
        </w:tc>
        <w:tc>
          <w:tcPr>
            <w:tcW w:w="8987" w:type="dxa"/>
            <w:gridSpan w:val="5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MEMBERS’S DETAILS</w:t>
            </w: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MEMBER’S NAME: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MEMBER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TSC/P.F.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2A0AA8" w:rsidRPr="003854BB" w:rsidTr="003854BB">
        <w:trPr>
          <w:trHeight w:val="207"/>
        </w:trPr>
        <w:tc>
          <w:tcPr>
            <w:tcW w:w="405" w:type="dxa"/>
          </w:tcPr>
          <w:p w:rsidR="002A0AA8" w:rsidRPr="003854BB" w:rsidRDefault="002A0AA8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2A0AA8" w:rsidRPr="003854BB" w:rsidRDefault="002A0AA8" w:rsidP="001E15DE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DATE OF BIRTH</w:t>
            </w:r>
          </w:p>
        </w:tc>
        <w:tc>
          <w:tcPr>
            <w:tcW w:w="7031" w:type="dxa"/>
            <w:gridSpan w:val="4"/>
          </w:tcPr>
          <w:p w:rsidR="002A0AA8" w:rsidRPr="003854BB" w:rsidRDefault="002A0AA8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ADDRESS: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SIGN: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9392" w:type="dxa"/>
            <w:gridSpan w:val="6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8987" w:type="dxa"/>
            <w:gridSpan w:val="5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SPOUSE DETAILS</w:t>
            </w: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SPOUSE NAME: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DATE OF BIRTH: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ADDRESS:</w:t>
            </w:r>
          </w:p>
        </w:tc>
        <w:tc>
          <w:tcPr>
            <w:tcW w:w="7031" w:type="dxa"/>
            <w:gridSpan w:val="4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9392" w:type="dxa"/>
            <w:gridSpan w:val="6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8987" w:type="dxa"/>
            <w:gridSpan w:val="5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CHILDREN DETAILS</w:t>
            </w: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a)</w:t>
            </w: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b)</w:t>
            </w: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NO. / BIRTH CERTIFICATE NO.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NO. / BIRTH CERTIFICATE NO.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DATE OF BIRTH: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DATE OF BIRTH: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GENDER: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GENDER: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9392" w:type="dxa"/>
            <w:gridSpan w:val="6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c)</w:t>
            </w: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d)</w:t>
            </w: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NAME: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NO. / BIRTH CERTIFICATE NO.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ID NO. / BIRTH CERTIFICATE NO.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DATE OF BIRTH: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DATE OF BIRTH: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195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MOBILE NUMBER: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  <w:tr w:rsidR="003854BB" w:rsidRPr="003854BB" w:rsidTr="003854BB">
        <w:trPr>
          <w:trHeight w:val="207"/>
        </w:trPr>
        <w:tc>
          <w:tcPr>
            <w:tcW w:w="405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1956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GENDER:</w:t>
            </w:r>
          </w:p>
        </w:tc>
        <w:tc>
          <w:tcPr>
            <w:tcW w:w="2279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  <w:tc>
          <w:tcPr>
            <w:tcW w:w="418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</w:p>
        </w:tc>
        <w:tc>
          <w:tcPr>
            <w:tcW w:w="2003" w:type="dxa"/>
          </w:tcPr>
          <w:p w:rsidR="003854BB" w:rsidRPr="003854BB" w:rsidRDefault="003854BB" w:rsidP="001E15DE">
            <w:pPr>
              <w:rPr>
                <w:b/>
                <w:sz w:val="20"/>
                <w:szCs w:val="20"/>
              </w:rPr>
            </w:pPr>
            <w:r w:rsidRPr="003854BB">
              <w:rPr>
                <w:b/>
                <w:sz w:val="20"/>
                <w:szCs w:val="20"/>
              </w:rPr>
              <w:t>GENDER:</w:t>
            </w:r>
          </w:p>
        </w:tc>
        <w:tc>
          <w:tcPr>
            <w:tcW w:w="2332" w:type="dxa"/>
          </w:tcPr>
          <w:p w:rsidR="003854BB" w:rsidRPr="003854BB" w:rsidRDefault="003854BB" w:rsidP="001E15DE">
            <w:pPr>
              <w:rPr>
                <w:sz w:val="20"/>
                <w:szCs w:val="20"/>
              </w:rPr>
            </w:pPr>
          </w:p>
        </w:tc>
      </w:tr>
    </w:tbl>
    <w:p w:rsidR="003854BB" w:rsidRPr="003854BB" w:rsidRDefault="003854BB" w:rsidP="003854BB">
      <w:pPr>
        <w:rPr>
          <w:b/>
          <w:sz w:val="20"/>
          <w:szCs w:val="20"/>
        </w:rPr>
      </w:pPr>
      <w:r w:rsidRPr="003854BB">
        <w:rPr>
          <w:b/>
          <w:sz w:val="20"/>
          <w:szCs w:val="20"/>
        </w:rPr>
        <w:t>Attach:</w:t>
      </w:r>
    </w:p>
    <w:p w:rsidR="003854BB" w:rsidRPr="003854BB" w:rsidRDefault="003854BB" w:rsidP="003854B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54BB">
        <w:rPr>
          <w:sz w:val="20"/>
          <w:szCs w:val="20"/>
        </w:rPr>
        <w:t xml:space="preserve">Copy of Spouse ID </w:t>
      </w:r>
    </w:p>
    <w:p w:rsidR="003854BB" w:rsidRPr="003854BB" w:rsidRDefault="003854BB" w:rsidP="003854BB">
      <w:pPr>
        <w:pStyle w:val="ListParagraph"/>
        <w:numPr>
          <w:ilvl w:val="0"/>
          <w:numId w:val="1"/>
        </w:numPr>
        <w:spacing w:after="0"/>
        <w:rPr>
          <w:sz w:val="20"/>
          <w:szCs w:val="20"/>
        </w:rPr>
      </w:pPr>
      <w:r w:rsidRPr="003854BB">
        <w:rPr>
          <w:sz w:val="20"/>
          <w:szCs w:val="20"/>
        </w:rPr>
        <w:t>Copies of Birth Certificates of the FOUR children</w:t>
      </w:r>
      <w:r w:rsidR="002A0AA8">
        <w:rPr>
          <w:sz w:val="20"/>
          <w:szCs w:val="20"/>
        </w:rPr>
        <w:t xml:space="preserve"> </w:t>
      </w:r>
      <w:r w:rsidR="002A0AA8" w:rsidRPr="00F30CE7">
        <w:rPr>
          <w:b/>
        </w:rPr>
        <w:t>(for children above 18yrs include National ID</w:t>
      </w:r>
      <w:r w:rsidR="002A0AA8">
        <w:rPr>
          <w:b/>
        </w:rPr>
        <w:t xml:space="preserve"> &amp; Birth Certificate.</w:t>
      </w:r>
      <w:r w:rsidR="002A0AA8" w:rsidRPr="00F30CE7">
        <w:rPr>
          <w:b/>
        </w:rPr>
        <w:t>)</w:t>
      </w:r>
    </w:p>
    <w:p w:rsidR="003854BB" w:rsidRPr="003854BB" w:rsidRDefault="003854BB" w:rsidP="003854BB">
      <w:pPr>
        <w:rPr>
          <w:b/>
          <w:sz w:val="20"/>
          <w:szCs w:val="20"/>
        </w:rPr>
      </w:pPr>
      <w:r w:rsidRPr="003854BB">
        <w:rPr>
          <w:b/>
          <w:sz w:val="20"/>
          <w:szCs w:val="20"/>
        </w:rPr>
        <w:t>NB: This cover only covers children below 25 years of age</w:t>
      </w:r>
    </w:p>
    <w:p w:rsidR="003854BB" w:rsidRPr="001007E3" w:rsidRDefault="003854BB" w:rsidP="003854BB">
      <w:pPr>
        <w:rPr>
          <w:sz w:val="18"/>
          <w:szCs w:val="18"/>
        </w:rPr>
      </w:pPr>
    </w:p>
    <w:p w:rsidR="003854BB" w:rsidRDefault="00377D78" w:rsidP="003854BB">
      <w:pPr>
        <w:rPr>
          <w:b/>
          <w:sz w:val="20"/>
          <w:szCs w:val="20"/>
        </w:rPr>
      </w:pPr>
      <w:r w:rsidRPr="00377D78">
        <w:rPr>
          <w:noProof/>
          <w:sz w:val="22"/>
          <w:szCs w:val="22"/>
        </w:rPr>
        <w:pict>
          <v:line id="Straight Connector 5" o:spid="_x0000_s1028" style="position:absolute;z-index:251658240;visibility:visible;mso-wrap-distance-top:-6e-5mm;mso-wrap-distance-bottom:-6e-5mm" from="0,2.75pt" to="466.5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" strokecolor="#76923c" strokeweight="2.25pt">
            <o:lock v:ext="edit" shapetype="f"/>
          </v:line>
        </w:pict>
      </w:r>
    </w:p>
    <w:p w:rsidR="003854BB" w:rsidRPr="003854BB" w:rsidRDefault="003854BB" w:rsidP="003854BB">
      <w:pPr>
        <w:rPr>
          <w:b/>
          <w:sz w:val="18"/>
          <w:szCs w:val="18"/>
        </w:rPr>
      </w:pPr>
      <w:r w:rsidRPr="003854BB">
        <w:rPr>
          <w:b/>
          <w:sz w:val="18"/>
          <w:szCs w:val="18"/>
        </w:rPr>
        <w:t>OFFICIAL USE:</w:t>
      </w:r>
    </w:p>
    <w:p w:rsidR="003854BB" w:rsidRPr="003854BB" w:rsidRDefault="003854BB" w:rsidP="003854BB">
      <w:pPr>
        <w:rPr>
          <w:sz w:val="18"/>
          <w:szCs w:val="18"/>
        </w:rPr>
      </w:pPr>
    </w:p>
    <w:p w:rsidR="003854BB" w:rsidRPr="003854BB" w:rsidRDefault="003854BB" w:rsidP="003854BB">
      <w:pPr>
        <w:rPr>
          <w:sz w:val="20"/>
          <w:szCs w:val="20"/>
        </w:rPr>
      </w:pPr>
      <w:r w:rsidRPr="003854BB">
        <w:rPr>
          <w:sz w:val="20"/>
          <w:szCs w:val="20"/>
        </w:rPr>
        <w:t>Rec</w:t>
      </w:r>
      <w:r>
        <w:rPr>
          <w:sz w:val="20"/>
          <w:szCs w:val="20"/>
        </w:rPr>
        <w:t>eived</w:t>
      </w:r>
      <w:r w:rsidRPr="003854BB">
        <w:rPr>
          <w:sz w:val="20"/>
          <w:szCs w:val="20"/>
        </w:rPr>
        <w:t xml:space="preserve"> by: _____________________________     Signature: ____________________ Date: ________________</w:t>
      </w:r>
    </w:p>
    <w:p w:rsidR="003854BB" w:rsidRPr="003854BB" w:rsidRDefault="003854BB" w:rsidP="003854BB">
      <w:pPr>
        <w:rPr>
          <w:sz w:val="20"/>
          <w:szCs w:val="20"/>
        </w:rPr>
      </w:pPr>
    </w:p>
    <w:p w:rsidR="003854BB" w:rsidRPr="003854BB" w:rsidRDefault="003854BB" w:rsidP="003854BB">
      <w:pPr>
        <w:rPr>
          <w:sz w:val="20"/>
          <w:szCs w:val="20"/>
        </w:rPr>
      </w:pPr>
      <w:r w:rsidRPr="003854BB">
        <w:rPr>
          <w:sz w:val="20"/>
          <w:szCs w:val="20"/>
        </w:rPr>
        <w:t>Registered by</w:t>
      </w:r>
      <w:r>
        <w:rPr>
          <w:sz w:val="20"/>
          <w:szCs w:val="20"/>
        </w:rPr>
        <w:t xml:space="preserve"> (System)</w:t>
      </w:r>
      <w:r w:rsidRPr="003854BB">
        <w:rPr>
          <w:sz w:val="20"/>
          <w:szCs w:val="20"/>
        </w:rPr>
        <w:t xml:space="preserve">: </w:t>
      </w:r>
      <w:r w:rsidRPr="003854BB">
        <w:rPr>
          <w:b/>
          <w:sz w:val="20"/>
          <w:szCs w:val="20"/>
        </w:rPr>
        <w:t>______________________</w:t>
      </w:r>
      <w:r w:rsidRPr="003854BB">
        <w:rPr>
          <w:sz w:val="20"/>
          <w:szCs w:val="20"/>
        </w:rPr>
        <w:tab/>
        <w:t xml:space="preserve">Signature: ____________________ Date: ________________ </w:t>
      </w:r>
    </w:p>
    <w:p w:rsidR="003854BB" w:rsidRPr="003854BB" w:rsidRDefault="003854BB" w:rsidP="003854BB">
      <w:pPr>
        <w:rPr>
          <w:sz w:val="20"/>
          <w:szCs w:val="20"/>
        </w:rPr>
      </w:pPr>
    </w:p>
    <w:p w:rsidR="003854BB" w:rsidRPr="003854BB" w:rsidRDefault="003854BB" w:rsidP="003854BB">
      <w:pPr>
        <w:rPr>
          <w:sz w:val="20"/>
          <w:szCs w:val="20"/>
        </w:rPr>
      </w:pPr>
      <w:r>
        <w:rPr>
          <w:sz w:val="20"/>
          <w:szCs w:val="20"/>
        </w:rPr>
        <w:t>Forwarded</w:t>
      </w:r>
      <w:r w:rsidRPr="003854BB">
        <w:rPr>
          <w:sz w:val="20"/>
          <w:szCs w:val="20"/>
        </w:rPr>
        <w:t xml:space="preserve"> by: </w:t>
      </w:r>
      <w:r w:rsidRPr="003854BB">
        <w:rPr>
          <w:b/>
          <w:sz w:val="20"/>
          <w:szCs w:val="20"/>
        </w:rPr>
        <w:t>______________________________</w:t>
      </w:r>
      <w:r w:rsidRPr="003854BB">
        <w:rPr>
          <w:sz w:val="20"/>
          <w:szCs w:val="20"/>
        </w:rPr>
        <w:tab/>
        <w:t xml:space="preserve">Signature: ____________________ Date: ________________ </w:t>
      </w:r>
    </w:p>
    <w:sectPr w:rsidR="003854BB" w:rsidRPr="003854BB" w:rsidSect="003854B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564" w:right="1152" w:bottom="864" w:left="1152" w:header="360" w:footer="6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49A1" w:rsidRDefault="005D49A1" w:rsidP="00E5719D">
      <w:r>
        <w:separator/>
      </w:r>
    </w:p>
  </w:endnote>
  <w:endnote w:type="continuationSeparator" w:id="0">
    <w:p w:rsidR="005D49A1" w:rsidRDefault="005D49A1" w:rsidP="00E571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w Cen MT Condensed">
    <w:panose1 w:val="020B0606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F5C" w:rsidRDefault="00F07F5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6502C" w:rsidRPr="003854BB" w:rsidRDefault="00E6502C" w:rsidP="008A141B">
    <w:pPr>
      <w:pStyle w:val="Footer"/>
      <w:pBdr>
        <w:top w:val="thinThickSmallGap" w:sz="24" w:space="1" w:color="622423"/>
      </w:pBdr>
      <w:tabs>
        <w:tab w:val="clear" w:pos="4513"/>
        <w:tab w:val="clear" w:pos="9026"/>
        <w:tab w:val="right" w:pos="9936"/>
      </w:tabs>
      <w:jc w:val="center"/>
      <w:rPr>
        <w:rFonts w:ascii="Cambria" w:hAnsi="Cambria"/>
      </w:rPr>
    </w:pPr>
    <w:r w:rsidRPr="003854BB">
      <w:rPr>
        <w:rFonts w:ascii="Cambria" w:hAnsi="Cambria"/>
        <w:b/>
        <w:i/>
      </w:rPr>
      <w:t>All correspondence to be addressed to the Chairman</w:t>
    </w:r>
  </w:p>
  <w:p w:rsidR="00E6502C" w:rsidRDefault="00E6502C" w:rsidP="00E6502C">
    <w:pPr>
      <w:pStyle w:val="Footer"/>
      <w:jc w:val="cen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F5C" w:rsidRDefault="00F07F5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49A1" w:rsidRDefault="005D49A1" w:rsidP="00E5719D">
      <w:r>
        <w:separator/>
      </w:r>
    </w:p>
  </w:footnote>
  <w:footnote w:type="continuationSeparator" w:id="0">
    <w:p w:rsidR="005D49A1" w:rsidRDefault="005D49A1" w:rsidP="00E571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70D3" w:rsidRDefault="00F170D3">
    <w:pPr>
      <w:pStyle w:val="Header"/>
    </w:pPr>
  </w:p>
  <w:p w:rsidR="00CF5179" w:rsidRDefault="00F170D3">
    <w:r>
      <w:rPr>
        <w:rFonts w:ascii="Cambria" w:hAnsi="Cambria"/>
        <w:b/>
        <w:sz w:val="28"/>
        <w:szCs w:val="28"/>
      </w:rPr>
      <w:t xml:space="preserve">         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0495" w:rsidRPr="003854BB" w:rsidRDefault="00F170D3" w:rsidP="00E940C8">
    <w:pPr>
      <w:pStyle w:val="Header"/>
      <w:pBdr>
        <w:bottom w:val="none" w:sz="0" w:space="0" w:color="auto"/>
      </w:pBdr>
      <w:ind w:right="-594"/>
      <w:jc w:val="left"/>
      <w:rPr>
        <w:sz w:val="24"/>
        <w:szCs w:val="24"/>
      </w:rPr>
    </w:pPr>
    <w:r w:rsidRPr="00F170D3">
      <w:rPr>
        <w:noProof/>
        <w:sz w:val="24"/>
        <w:szCs w:val="24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-379095</wp:posOffset>
          </wp:positionH>
          <wp:positionV relativeFrom="paragraph">
            <wp:posOffset>-133351</wp:posOffset>
          </wp:positionV>
          <wp:extent cx="2381250" cy="466725"/>
          <wp:effectExtent l="19050" t="0" r="0" b="0"/>
          <wp:wrapNone/>
          <wp:docPr id="2" name="Picture 1" descr="ke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ey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l="15668" t="19785" r="19354" b="56129"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466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sz w:val="24"/>
        <w:szCs w:val="24"/>
      </w:rPr>
      <w:t xml:space="preserve">                                                    </w:t>
    </w:r>
    <w:r w:rsidR="00E940C8">
      <w:rPr>
        <w:sz w:val="24"/>
        <w:szCs w:val="24"/>
      </w:rPr>
      <w:t xml:space="preserve">         </w:t>
    </w:r>
    <w:r w:rsidR="004C0495" w:rsidRPr="003854BB">
      <w:rPr>
        <w:sz w:val="24"/>
        <w:szCs w:val="24"/>
      </w:rPr>
      <w:tab/>
    </w:r>
    <w:r w:rsidR="00E5719D" w:rsidRPr="003854BB">
      <w:rPr>
        <w:sz w:val="24"/>
        <w:szCs w:val="24"/>
      </w:rPr>
      <w:t>P.O BOX 2073 TEL (057)</w:t>
    </w:r>
    <w:r w:rsidR="00E940C8">
      <w:rPr>
        <w:sz w:val="24"/>
        <w:szCs w:val="24"/>
      </w:rPr>
      <w:t xml:space="preserve"> </w:t>
    </w:r>
    <w:r w:rsidR="00E5719D" w:rsidRPr="003854BB">
      <w:rPr>
        <w:sz w:val="24"/>
        <w:szCs w:val="24"/>
      </w:rPr>
      <w:t>2024767 +254799</w:t>
    </w:r>
    <w:r w:rsidR="004C0495" w:rsidRPr="003854BB">
      <w:rPr>
        <w:sz w:val="24"/>
        <w:szCs w:val="24"/>
      </w:rPr>
      <w:t>-</w:t>
    </w:r>
    <w:r w:rsidR="00E5719D" w:rsidRPr="003854BB">
      <w:rPr>
        <w:sz w:val="24"/>
        <w:szCs w:val="24"/>
      </w:rPr>
      <w:t>946</w:t>
    </w:r>
    <w:r w:rsidR="004C0495" w:rsidRPr="003854BB">
      <w:rPr>
        <w:sz w:val="24"/>
        <w:szCs w:val="24"/>
      </w:rPr>
      <w:t>-</w:t>
    </w:r>
    <w:r w:rsidR="00E5719D" w:rsidRPr="003854BB">
      <w:rPr>
        <w:sz w:val="24"/>
        <w:szCs w:val="24"/>
      </w:rPr>
      <w:t>225</w:t>
    </w:r>
  </w:p>
  <w:p w:rsidR="004C0495" w:rsidRPr="003854BB" w:rsidRDefault="00E940C8" w:rsidP="00E940C8">
    <w:pPr>
      <w:pStyle w:val="Header"/>
      <w:pBdr>
        <w:bottom w:val="none" w:sz="0" w:space="0" w:color="auto"/>
      </w:pBdr>
      <w:rPr>
        <w:sz w:val="24"/>
        <w:szCs w:val="24"/>
      </w:rPr>
    </w:pPr>
    <w:r>
      <w:rPr>
        <w:sz w:val="24"/>
        <w:szCs w:val="24"/>
      </w:rPr>
      <w:t xml:space="preserve">                             </w:t>
    </w:r>
    <w:r w:rsidR="004C0495" w:rsidRPr="003854BB">
      <w:rPr>
        <w:sz w:val="24"/>
        <w:szCs w:val="24"/>
      </w:rPr>
      <w:t>KISUMU-KENYA</w:t>
    </w:r>
  </w:p>
  <w:p w:rsidR="00E940C8" w:rsidRDefault="00E940C8" w:rsidP="00E940C8">
    <w:pPr>
      <w:ind w:left="-270" w:right="-540"/>
      <w:jc w:val="center"/>
      <w:rPr>
        <w:rFonts w:ascii="Tw Cen MT Condensed" w:hAnsi="Tw Cen MT Condensed"/>
        <w:b/>
        <w:sz w:val="28"/>
        <w:szCs w:val="28"/>
      </w:rPr>
    </w:pPr>
    <w:r>
      <w:rPr>
        <w:rFonts w:ascii="Tw Cen MT Condensed" w:hAnsi="Tw Cen MT Condensed"/>
        <w:b/>
        <w:sz w:val="28"/>
        <w:szCs w:val="28"/>
      </w:rPr>
      <w:t>Email: keystonedtsacco@gmail.com, info@keystonedtsacco.co.ke Web: www.keystonedtsacco.co.ke</w:t>
    </w:r>
  </w:p>
  <w:p w:rsidR="00E5719D" w:rsidRPr="003854BB" w:rsidRDefault="00E5719D" w:rsidP="00E940C8">
    <w:pPr>
      <w:pStyle w:val="Header"/>
      <w:pBdr>
        <w:bottom w:val="thickThinSmallGap" w:sz="24" w:space="0" w:color="622423"/>
      </w:pBdr>
      <w:rPr>
        <w:sz w:val="24"/>
        <w:szCs w:val="24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07F5C" w:rsidRDefault="00F07F5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0145EF"/>
    <w:multiLevelType w:val="hybridMultilevel"/>
    <w:tmpl w:val="5650A6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/>
  <w:rsids>
    <w:rsidRoot w:val="00A23D24"/>
    <w:rsid w:val="0000172E"/>
    <w:rsid w:val="0000306F"/>
    <w:rsid w:val="00003FED"/>
    <w:rsid w:val="00004680"/>
    <w:rsid w:val="00011E2C"/>
    <w:rsid w:val="00013F8F"/>
    <w:rsid w:val="00024263"/>
    <w:rsid w:val="000332FC"/>
    <w:rsid w:val="00036734"/>
    <w:rsid w:val="00040BCE"/>
    <w:rsid w:val="000441FB"/>
    <w:rsid w:val="0005705A"/>
    <w:rsid w:val="00060523"/>
    <w:rsid w:val="00065967"/>
    <w:rsid w:val="00066B8B"/>
    <w:rsid w:val="000678B6"/>
    <w:rsid w:val="000737D8"/>
    <w:rsid w:val="000771D8"/>
    <w:rsid w:val="00080BA4"/>
    <w:rsid w:val="00081063"/>
    <w:rsid w:val="00096D5B"/>
    <w:rsid w:val="00097DC4"/>
    <w:rsid w:val="000A2B2B"/>
    <w:rsid w:val="000B1A9D"/>
    <w:rsid w:val="000C00C8"/>
    <w:rsid w:val="000C3A43"/>
    <w:rsid w:val="000E59A6"/>
    <w:rsid w:val="000E7AF5"/>
    <w:rsid w:val="000E7D33"/>
    <w:rsid w:val="00102729"/>
    <w:rsid w:val="00104861"/>
    <w:rsid w:val="0011179F"/>
    <w:rsid w:val="00115887"/>
    <w:rsid w:val="00121180"/>
    <w:rsid w:val="0012426A"/>
    <w:rsid w:val="00132069"/>
    <w:rsid w:val="0013223F"/>
    <w:rsid w:val="0013249C"/>
    <w:rsid w:val="00134E6E"/>
    <w:rsid w:val="0013652E"/>
    <w:rsid w:val="00136A84"/>
    <w:rsid w:val="001406AE"/>
    <w:rsid w:val="001406B9"/>
    <w:rsid w:val="00141004"/>
    <w:rsid w:val="00143461"/>
    <w:rsid w:val="0015688E"/>
    <w:rsid w:val="001576E7"/>
    <w:rsid w:val="00172085"/>
    <w:rsid w:val="001775B8"/>
    <w:rsid w:val="0017760B"/>
    <w:rsid w:val="001778B3"/>
    <w:rsid w:val="00185244"/>
    <w:rsid w:val="00192EBB"/>
    <w:rsid w:val="001A0FF0"/>
    <w:rsid w:val="001A5792"/>
    <w:rsid w:val="001B19A1"/>
    <w:rsid w:val="001B4366"/>
    <w:rsid w:val="001B7593"/>
    <w:rsid w:val="001C398A"/>
    <w:rsid w:val="001C4C2F"/>
    <w:rsid w:val="001C527D"/>
    <w:rsid w:val="001D4CD2"/>
    <w:rsid w:val="001D7743"/>
    <w:rsid w:val="001F5B10"/>
    <w:rsid w:val="001F5B6B"/>
    <w:rsid w:val="00202862"/>
    <w:rsid w:val="00203D23"/>
    <w:rsid w:val="0020593A"/>
    <w:rsid w:val="00205D5D"/>
    <w:rsid w:val="0021171A"/>
    <w:rsid w:val="00212522"/>
    <w:rsid w:val="00213AD6"/>
    <w:rsid w:val="00220330"/>
    <w:rsid w:val="00221B4F"/>
    <w:rsid w:val="00232F7E"/>
    <w:rsid w:val="002426ED"/>
    <w:rsid w:val="00243F5E"/>
    <w:rsid w:val="0024779E"/>
    <w:rsid w:val="002514F0"/>
    <w:rsid w:val="002520A6"/>
    <w:rsid w:val="00252A7D"/>
    <w:rsid w:val="002530C1"/>
    <w:rsid w:val="00253E0E"/>
    <w:rsid w:val="00254BAF"/>
    <w:rsid w:val="00266826"/>
    <w:rsid w:val="00272A50"/>
    <w:rsid w:val="002778AA"/>
    <w:rsid w:val="00281602"/>
    <w:rsid w:val="00290D5B"/>
    <w:rsid w:val="00296548"/>
    <w:rsid w:val="002976F7"/>
    <w:rsid w:val="002A0AA8"/>
    <w:rsid w:val="002A5767"/>
    <w:rsid w:val="002A6B95"/>
    <w:rsid w:val="002C67C3"/>
    <w:rsid w:val="002C6925"/>
    <w:rsid w:val="002D0CE9"/>
    <w:rsid w:val="002D3083"/>
    <w:rsid w:val="002D536C"/>
    <w:rsid w:val="002D61E5"/>
    <w:rsid w:val="002E4B90"/>
    <w:rsid w:val="002F14E2"/>
    <w:rsid w:val="002F18E4"/>
    <w:rsid w:val="002F4BBD"/>
    <w:rsid w:val="002F698A"/>
    <w:rsid w:val="00305A0A"/>
    <w:rsid w:val="00316672"/>
    <w:rsid w:val="003223F1"/>
    <w:rsid w:val="003227B4"/>
    <w:rsid w:val="00333B2B"/>
    <w:rsid w:val="0033479D"/>
    <w:rsid w:val="00335578"/>
    <w:rsid w:val="00336CC8"/>
    <w:rsid w:val="00340BFC"/>
    <w:rsid w:val="003475D2"/>
    <w:rsid w:val="0035192B"/>
    <w:rsid w:val="0035218A"/>
    <w:rsid w:val="003529E5"/>
    <w:rsid w:val="00357CA3"/>
    <w:rsid w:val="0036432E"/>
    <w:rsid w:val="0036619C"/>
    <w:rsid w:val="003672F3"/>
    <w:rsid w:val="003737D5"/>
    <w:rsid w:val="00373B14"/>
    <w:rsid w:val="00377D78"/>
    <w:rsid w:val="0038078B"/>
    <w:rsid w:val="0038173C"/>
    <w:rsid w:val="00384125"/>
    <w:rsid w:val="003854BB"/>
    <w:rsid w:val="00387934"/>
    <w:rsid w:val="003923AB"/>
    <w:rsid w:val="00392F76"/>
    <w:rsid w:val="003A3CEB"/>
    <w:rsid w:val="003A65AF"/>
    <w:rsid w:val="003C6695"/>
    <w:rsid w:val="003D21B9"/>
    <w:rsid w:val="003D2D4A"/>
    <w:rsid w:val="003D3052"/>
    <w:rsid w:val="003D3B4C"/>
    <w:rsid w:val="003D4460"/>
    <w:rsid w:val="003D5A37"/>
    <w:rsid w:val="003E233A"/>
    <w:rsid w:val="003E45AF"/>
    <w:rsid w:val="003F1DBE"/>
    <w:rsid w:val="003F3C27"/>
    <w:rsid w:val="003F6DC2"/>
    <w:rsid w:val="004023DF"/>
    <w:rsid w:val="00407DB6"/>
    <w:rsid w:val="00410B27"/>
    <w:rsid w:val="004144D8"/>
    <w:rsid w:val="00420BE9"/>
    <w:rsid w:val="0043089A"/>
    <w:rsid w:val="00442DD2"/>
    <w:rsid w:val="00447E29"/>
    <w:rsid w:val="00450C82"/>
    <w:rsid w:val="00452CC6"/>
    <w:rsid w:val="00456FCF"/>
    <w:rsid w:val="0046166A"/>
    <w:rsid w:val="00465835"/>
    <w:rsid w:val="00467102"/>
    <w:rsid w:val="00467EA1"/>
    <w:rsid w:val="00475C11"/>
    <w:rsid w:val="00477301"/>
    <w:rsid w:val="00477EDC"/>
    <w:rsid w:val="00484928"/>
    <w:rsid w:val="004872EF"/>
    <w:rsid w:val="00494EAB"/>
    <w:rsid w:val="004B5818"/>
    <w:rsid w:val="004B62F7"/>
    <w:rsid w:val="004C0495"/>
    <w:rsid w:val="004C4C38"/>
    <w:rsid w:val="004C64E8"/>
    <w:rsid w:val="004C6818"/>
    <w:rsid w:val="004D1DC0"/>
    <w:rsid w:val="004E3811"/>
    <w:rsid w:val="004E66FB"/>
    <w:rsid w:val="005002D6"/>
    <w:rsid w:val="005003B2"/>
    <w:rsid w:val="00504A72"/>
    <w:rsid w:val="00530D56"/>
    <w:rsid w:val="00531338"/>
    <w:rsid w:val="00540BDC"/>
    <w:rsid w:val="00545F25"/>
    <w:rsid w:val="005468FA"/>
    <w:rsid w:val="00552130"/>
    <w:rsid w:val="005566B6"/>
    <w:rsid w:val="00560DFF"/>
    <w:rsid w:val="00560F7A"/>
    <w:rsid w:val="0056188D"/>
    <w:rsid w:val="005671B9"/>
    <w:rsid w:val="005705AA"/>
    <w:rsid w:val="00576CCD"/>
    <w:rsid w:val="00585B07"/>
    <w:rsid w:val="00590EC7"/>
    <w:rsid w:val="005963E6"/>
    <w:rsid w:val="005970C2"/>
    <w:rsid w:val="005A0402"/>
    <w:rsid w:val="005B22E5"/>
    <w:rsid w:val="005B498D"/>
    <w:rsid w:val="005C5001"/>
    <w:rsid w:val="005C62AD"/>
    <w:rsid w:val="005C7451"/>
    <w:rsid w:val="005D49A1"/>
    <w:rsid w:val="005E0151"/>
    <w:rsid w:val="005E5DE9"/>
    <w:rsid w:val="005F26E9"/>
    <w:rsid w:val="005F40C9"/>
    <w:rsid w:val="006022F7"/>
    <w:rsid w:val="00603337"/>
    <w:rsid w:val="0060671C"/>
    <w:rsid w:val="00610E52"/>
    <w:rsid w:val="00611F98"/>
    <w:rsid w:val="00614245"/>
    <w:rsid w:val="006162F3"/>
    <w:rsid w:val="00631800"/>
    <w:rsid w:val="00632AB4"/>
    <w:rsid w:val="0063365F"/>
    <w:rsid w:val="00643308"/>
    <w:rsid w:val="00644F2D"/>
    <w:rsid w:val="00646B41"/>
    <w:rsid w:val="00652761"/>
    <w:rsid w:val="0065757B"/>
    <w:rsid w:val="006620A5"/>
    <w:rsid w:val="0067791B"/>
    <w:rsid w:val="00691567"/>
    <w:rsid w:val="006966DA"/>
    <w:rsid w:val="006A0BEE"/>
    <w:rsid w:val="006A70A3"/>
    <w:rsid w:val="006A7580"/>
    <w:rsid w:val="006B5182"/>
    <w:rsid w:val="006B7328"/>
    <w:rsid w:val="006C19A0"/>
    <w:rsid w:val="006C4745"/>
    <w:rsid w:val="006C5EF9"/>
    <w:rsid w:val="006C6D76"/>
    <w:rsid w:val="006C6FD8"/>
    <w:rsid w:val="006D0711"/>
    <w:rsid w:val="006D0854"/>
    <w:rsid w:val="006D3207"/>
    <w:rsid w:val="006E1A0C"/>
    <w:rsid w:val="006F7E36"/>
    <w:rsid w:val="007048AE"/>
    <w:rsid w:val="007118F5"/>
    <w:rsid w:val="00712107"/>
    <w:rsid w:val="00716854"/>
    <w:rsid w:val="007251DB"/>
    <w:rsid w:val="00732A77"/>
    <w:rsid w:val="00743287"/>
    <w:rsid w:val="00750E3B"/>
    <w:rsid w:val="007514FF"/>
    <w:rsid w:val="007528A4"/>
    <w:rsid w:val="00755C72"/>
    <w:rsid w:val="007608A0"/>
    <w:rsid w:val="007654BA"/>
    <w:rsid w:val="00765833"/>
    <w:rsid w:val="0076632E"/>
    <w:rsid w:val="00775ECD"/>
    <w:rsid w:val="00780E9C"/>
    <w:rsid w:val="00781B73"/>
    <w:rsid w:val="00795930"/>
    <w:rsid w:val="007A5CE3"/>
    <w:rsid w:val="007A6C67"/>
    <w:rsid w:val="007A6E5E"/>
    <w:rsid w:val="007B6A27"/>
    <w:rsid w:val="007C1E17"/>
    <w:rsid w:val="007C6796"/>
    <w:rsid w:val="007D0B17"/>
    <w:rsid w:val="007D1D2F"/>
    <w:rsid w:val="007D3CA6"/>
    <w:rsid w:val="007F0886"/>
    <w:rsid w:val="007F1504"/>
    <w:rsid w:val="007F2A0F"/>
    <w:rsid w:val="007F4232"/>
    <w:rsid w:val="00802C80"/>
    <w:rsid w:val="00813707"/>
    <w:rsid w:val="008138AF"/>
    <w:rsid w:val="008139F0"/>
    <w:rsid w:val="0081687F"/>
    <w:rsid w:val="00817481"/>
    <w:rsid w:val="00820E12"/>
    <w:rsid w:val="00823247"/>
    <w:rsid w:val="008249F3"/>
    <w:rsid w:val="00840168"/>
    <w:rsid w:val="008432C0"/>
    <w:rsid w:val="008436C4"/>
    <w:rsid w:val="00845B55"/>
    <w:rsid w:val="00846D3C"/>
    <w:rsid w:val="008520B3"/>
    <w:rsid w:val="008526C4"/>
    <w:rsid w:val="00853FCA"/>
    <w:rsid w:val="0085671E"/>
    <w:rsid w:val="00865378"/>
    <w:rsid w:val="0088178E"/>
    <w:rsid w:val="0088740A"/>
    <w:rsid w:val="008877AA"/>
    <w:rsid w:val="00887DB5"/>
    <w:rsid w:val="008901CA"/>
    <w:rsid w:val="00890EF3"/>
    <w:rsid w:val="008932B8"/>
    <w:rsid w:val="00893C84"/>
    <w:rsid w:val="00896826"/>
    <w:rsid w:val="00897AA8"/>
    <w:rsid w:val="008A141B"/>
    <w:rsid w:val="008A1F28"/>
    <w:rsid w:val="008A2D4B"/>
    <w:rsid w:val="008A2E01"/>
    <w:rsid w:val="008A56B6"/>
    <w:rsid w:val="008A58FD"/>
    <w:rsid w:val="008A7052"/>
    <w:rsid w:val="008B1290"/>
    <w:rsid w:val="008B12CC"/>
    <w:rsid w:val="008B3BB5"/>
    <w:rsid w:val="008B4A28"/>
    <w:rsid w:val="008B749F"/>
    <w:rsid w:val="008C11AF"/>
    <w:rsid w:val="008C1CCD"/>
    <w:rsid w:val="008C7671"/>
    <w:rsid w:val="008D0BE2"/>
    <w:rsid w:val="008D7C7C"/>
    <w:rsid w:val="008F2F70"/>
    <w:rsid w:val="008F4F4B"/>
    <w:rsid w:val="008F5BE4"/>
    <w:rsid w:val="008F5FD0"/>
    <w:rsid w:val="008F6662"/>
    <w:rsid w:val="008F714A"/>
    <w:rsid w:val="009004FB"/>
    <w:rsid w:val="0090118C"/>
    <w:rsid w:val="0090423E"/>
    <w:rsid w:val="009053D3"/>
    <w:rsid w:val="00914626"/>
    <w:rsid w:val="00914B47"/>
    <w:rsid w:val="00921133"/>
    <w:rsid w:val="00924412"/>
    <w:rsid w:val="0092554C"/>
    <w:rsid w:val="00927139"/>
    <w:rsid w:val="009327C2"/>
    <w:rsid w:val="00935862"/>
    <w:rsid w:val="00960D8D"/>
    <w:rsid w:val="00966950"/>
    <w:rsid w:val="00975D60"/>
    <w:rsid w:val="00975E5C"/>
    <w:rsid w:val="00984D72"/>
    <w:rsid w:val="00985EA5"/>
    <w:rsid w:val="009860A9"/>
    <w:rsid w:val="00987E36"/>
    <w:rsid w:val="0099242D"/>
    <w:rsid w:val="0099353A"/>
    <w:rsid w:val="009A2AE7"/>
    <w:rsid w:val="009A2F0C"/>
    <w:rsid w:val="009A3998"/>
    <w:rsid w:val="009B1D78"/>
    <w:rsid w:val="009C125E"/>
    <w:rsid w:val="009D0937"/>
    <w:rsid w:val="009D1677"/>
    <w:rsid w:val="009E0C30"/>
    <w:rsid w:val="009E3763"/>
    <w:rsid w:val="009E5BA0"/>
    <w:rsid w:val="009F73CE"/>
    <w:rsid w:val="00A150D3"/>
    <w:rsid w:val="00A20484"/>
    <w:rsid w:val="00A23D24"/>
    <w:rsid w:val="00A24EFD"/>
    <w:rsid w:val="00A256F9"/>
    <w:rsid w:val="00A26D7D"/>
    <w:rsid w:val="00A3098E"/>
    <w:rsid w:val="00A3335F"/>
    <w:rsid w:val="00A3758B"/>
    <w:rsid w:val="00A467BB"/>
    <w:rsid w:val="00A60086"/>
    <w:rsid w:val="00A62534"/>
    <w:rsid w:val="00A67592"/>
    <w:rsid w:val="00A6759C"/>
    <w:rsid w:val="00A7339E"/>
    <w:rsid w:val="00A765C8"/>
    <w:rsid w:val="00A77EFC"/>
    <w:rsid w:val="00A85809"/>
    <w:rsid w:val="00A8697E"/>
    <w:rsid w:val="00A87735"/>
    <w:rsid w:val="00A927E1"/>
    <w:rsid w:val="00A92C6E"/>
    <w:rsid w:val="00AA57B9"/>
    <w:rsid w:val="00AB652E"/>
    <w:rsid w:val="00AC222E"/>
    <w:rsid w:val="00AC4BD5"/>
    <w:rsid w:val="00AC6EAA"/>
    <w:rsid w:val="00AD398F"/>
    <w:rsid w:val="00AD3FD7"/>
    <w:rsid w:val="00AD4305"/>
    <w:rsid w:val="00AD4D46"/>
    <w:rsid w:val="00AD7E58"/>
    <w:rsid w:val="00AE28CA"/>
    <w:rsid w:val="00AE2C1D"/>
    <w:rsid w:val="00AE4012"/>
    <w:rsid w:val="00AE578A"/>
    <w:rsid w:val="00AE5819"/>
    <w:rsid w:val="00AE7E92"/>
    <w:rsid w:val="00AF5B11"/>
    <w:rsid w:val="00B146B1"/>
    <w:rsid w:val="00B21D3F"/>
    <w:rsid w:val="00B22109"/>
    <w:rsid w:val="00B2239C"/>
    <w:rsid w:val="00B23005"/>
    <w:rsid w:val="00B23434"/>
    <w:rsid w:val="00B270B3"/>
    <w:rsid w:val="00B27822"/>
    <w:rsid w:val="00B34E26"/>
    <w:rsid w:val="00B37161"/>
    <w:rsid w:val="00B6030D"/>
    <w:rsid w:val="00B66247"/>
    <w:rsid w:val="00B66975"/>
    <w:rsid w:val="00B74A03"/>
    <w:rsid w:val="00B91DF2"/>
    <w:rsid w:val="00B92789"/>
    <w:rsid w:val="00BA42EE"/>
    <w:rsid w:val="00BA5C35"/>
    <w:rsid w:val="00BA6FA8"/>
    <w:rsid w:val="00BA77A5"/>
    <w:rsid w:val="00BC0201"/>
    <w:rsid w:val="00BC1327"/>
    <w:rsid w:val="00BC2F6E"/>
    <w:rsid w:val="00BD045C"/>
    <w:rsid w:val="00BD0CC8"/>
    <w:rsid w:val="00BD2C76"/>
    <w:rsid w:val="00BD52BC"/>
    <w:rsid w:val="00BD5328"/>
    <w:rsid w:val="00BE3796"/>
    <w:rsid w:val="00BE3A25"/>
    <w:rsid w:val="00BF3FF8"/>
    <w:rsid w:val="00BF6470"/>
    <w:rsid w:val="00BF79BF"/>
    <w:rsid w:val="00C04E23"/>
    <w:rsid w:val="00C05A58"/>
    <w:rsid w:val="00C269D7"/>
    <w:rsid w:val="00C3529D"/>
    <w:rsid w:val="00C355D0"/>
    <w:rsid w:val="00C36551"/>
    <w:rsid w:val="00C36BEC"/>
    <w:rsid w:val="00C458E1"/>
    <w:rsid w:val="00C51112"/>
    <w:rsid w:val="00C5254E"/>
    <w:rsid w:val="00C60394"/>
    <w:rsid w:val="00C61CC0"/>
    <w:rsid w:val="00C63D42"/>
    <w:rsid w:val="00C64FC3"/>
    <w:rsid w:val="00C75121"/>
    <w:rsid w:val="00C7792F"/>
    <w:rsid w:val="00C779C2"/>
    <w:rsid w:val="00C81A78"/>
    <w:rsid w:val="00C83AE6"/>
    <w:rsid w:val="00C86178"/>
    <w:rsid w:val="00C87174"/>
    <w:rsid w:val="00C900B4"/>
    <w:rsid w:val="00C92DDA"/>
    <w:rsid w:val="00C94840"/>
    <w:rsid w:val="00C95999"/>
    <w:rsid w:val="00CA0F90"/>
    <w:rsid w:val="00CA743E"/>
    <w:rsid w:val="00CB0298"/>
    <w:rsid w:val="00CB12B7"/>
    <w:rsid w:val="00CC2B8F"/>
    <w:rsid w:val="00CC67AF"/>
    <w:rsid w:val="00CD540B"/>
    <w:rsid w:val="00CD5FDE"/>
    <w:rsid w:val="00CF5179"/>
    <w:rsid w:val="00CF6BAB"/>
    <w:rsid w:val="00D0001D"/>
    <w:rsid w:val="00D049E1"/>
    <w:rsid w:val="00D074C2"/>
    <w:rsid w:val="00D1495A"/>
    <w:rsid w:val="00D20E56"/>
    <w:rsid w:val="00D273A4"/>
    <w:rsid w:val="00D4429F"/>
    <w:rsid w:val="00D50C68"/>
    <w:rsid w:val="00D51867"/>
    <w:rsid w:val="00D55A4C"/>
    <w:rsid w:val="00D6014A"/>
    <w:rsid w:val="00D6111F"/>
    <w:rsid w:val="00D63AC2"/>
    <w:rsid w:val="00D66679"/>
    <w:rsid w:val="00D77483"/>
    <w:rsid w:val="00D8440F"/>
    <w:rsid w:val="00D914C9"/>
    <w:rsid w:val="00D94548"/>
    <w:rsid w:val="00DA4773"/>
    <w:rsid w:val="00DA4A8C"/>
    <w:rsid w:val="00DA4AAA"/>
    <w:rsid w:val="00DB57FB"/>
    <w:rsid w:val="00DB6A7A"/>
    <w:rsid w:val="00DC5323"/>
    <w:rsid w:val="00DC77B1"/>
    <w:rsid w:val="00DD049B"/>
    <w:rsid w:val="00DD3172"/>
    <w:rsid w:val="00DD4937"/>
    <w:rsid w:val="00DD69FB"/>
    <w:rsid w:val="00DE133C"/>
    <w:rsid w:val="00DE7CB7"/>
    <w:rsid w:val="00DF28F0"/>
    <w:rsid w:val="00DF5B0A"/>
    <w:rsid w:val="00DF742C"/>
    <w:rsid w:val="00E0548A"/>
    <w:rsid w:val="00E20B41"/>
    <w:rsid w:val="00E40C3E"/>
    <w:rsid w:val="00E420EA"/>
    <w:rsid w:val="00E456B4"/>
    <w:rsid w:val="00E465B5"/>
    <w:rsid w:val="00E46608"/>
    <w:rsid w:val="00E5719D"/>
    <w:rsid w:val="00E6502C"/>
    <w:rsid w:val="00E712A5"/>
    <w:rsid w:val="00E80B36"/>
    <w:rsid w:val="00E905AD"/>
    <w:rsid w:val="00E940C8"/>
    <w:rsid w:val="00E9784F"/>
    <w:rsid w:val="00EA5D9B"/>
    <w:rsid w:val="00EA5FDD"/>
    <w:rsid w:val="00EA7C67"/>
    <w:rsid w:val="00EB60B6"/>
    <w:rsid w:val="00EB6EE5"/>
    <w:rsid w:val="00EC0811"/>
    <w:rsid w:val="00EC1959"/>
    <w:rsid w:val="00EC1D65"/>
    <w:rsid w:val="00ED527D"/>
    <w:rsid w:val="00EE1452"/>
    <w:rsid w:val="00EE432E"/>
    <w:rsid w:val="00EE5504"/>
    <w:rsid w:val="00EF00D2"/>
    <w:rsid w:val="00EF01ED"/>
    <w:rsid w:val="00EF0C47"/>
    <w:rsid w:val="00F01E8C"/>
    <w:rsid w:val="00F07F5C"/>
    <w:rsid w:val="00F170D3"/>
    <w:rsid w:val="00F17A0D"/>
    <w:rsid w:val="00F20DAD"/>
    <w:rsid w:val="00F25620"/>
    <w:rsid w:val="00F336C2"/>
    <w:rsid w:val="00F45885"/>
    <w:rsid w:val="00F45C7D"/>
    <w:rsid w:val="00F47BF0"/>
    <w:rsid w:val="00F503FE"/>
    <w:rsid w:val="00F50C0A"/>
    <w:rsid w:val="00F5132C"/>
    <w:rsid w:val="00F52714"/>
    <w:rsid w:val="00F62282"/>
    <w:rsid w:val="00F642C9"/>
    <w:rsid w:val="00F8223F"/>
    <w:rsid w:val="00F858E1"/>
    <w:rsid w:val="00F87C05"/>
    <w:rsid w:val="00F9642A"/>
    <w:rsid w:val="00F97525"/>
    <w:rsid w:val="00F978E6"/>
    <w:rsid w:val="00FA2F0A"/>
    <w:rsid w:val="00FA3337"/>
    <w:rsid w:val="00FB6AF5"/>
    <w:rsid w:val="00FC3F63"/>
    <w:rsid w:val="00FC58E5"/>
    <w:rsid w:val="00FD3209"/>
    <w:rsid w:val="00FD512C"/>
    <w:rsid w:val="00FE6A5C"/>
    <w:rsid w:val="00FF6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B19A1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6AF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rsid w:val="00E5719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rsid w:val="004C0495"/>
    <w:pPr>
      <w:pBdr>
        <w:bottom w:val="thickThinSmallGap" w:sz="24" w:space="1" w:color="622423"/>
      </w:pBdr>
      <w:tabs>
        <w:tab w:val="center" w:pos="4513"/>
        <w:tab w:val="right" w:pos="9026"/>
      </w:tabs>
      <w:jc w:val="center"/>
    </w:pPr>
    <w:rPr>
      <w:rFonts w:ascii="Cambria" w:hAnsi="Cambria"/>
      <w:b/>
      <w:sz w:val="28"/>
      <w:szCs w:val="28"/>
    </w:rPr>
  </w:style>
  <w:style w:type="character" w:customStyle="1" w:styleId="HeaderChar">
    <w:name w:val="Header Char"/>
    <w:basedOn w:val="DefaultParagraphFont"/>
    <w:link w:val="Header"/>
    <w:uiPriority w:val="99"/>
    <w:rsid w:val="004C0495"/>
    <w:rPr>
      <w:rFonts w:ascii="Cambria" w:eastAsia="Times New Roman" w:hAnsi="Cambria" w:cs="Times New Roman"/>
      <w:b/>
      <w:sz w:val="28"/>
      <w:szCs w:val="28"/>
      <w:lang w:val="en-US" w:eastAsia="en-US"/>
    </w:rPr>
  </w:style>
  <w:style w:type="paragraph" w:styleId="Footer">
    <w:name w:val="footer"/>
    <w:basedOn w:val="Normal"/>
    <w:link w:val="FooterChar"/>
    <w:uiPriority w:val="99"/>
    <w:rsid w:val="00E571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719D"/>
    <w:rPr>
      <w:sz w:val="24"/>
      <w:szCs w:val="24"/>
      <w:lang w:val="en-US" w:eastAsia="en-US"/>
    </w:rPr>
  </w:style>
  <w:style w:type="paragraph" w:styleId="BalloonText">
    <w:name w:val="Balloon Text"/>
    <w:basedOn w:val="Normal"/>
    <w:link w:val="BalloonTextChar"/>
    <w:rsid w:val="00E571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E5719D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3854BB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94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Documents\DOCUMENTS\SECRETARY%20STATION\KITE\MEMBERSHIP%20APPLICATION%20FORM%20NON-TS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A2DEC-CEF1-4286-9396-AC193F45C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MEMBERSHIP APPLICATION FORM NON-TSC</Template>
  <TotalTime>1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MEMBERSHIP APPLICATION FORM</vt:lpstr>
    </vt:vector>
  </TitlesOfParts>
  <Company>Hewlett-Packard Company</Company>
  <LinksUpToDate>false</LinksUpToDate>
  <CharactersWithSpaces>1209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MEMBERSHIP APPLICATION FORM</dc:title>
  <dc:creator>ADMIN</dc:creator>
  <cp:lastModifiedBy>Admin</cp:lastModifiedBy>
  <cp:revision>2</cp:revision>
  <cp:lastPrinted>2022-10-04T08:05:00Z</cp:lastPrinted>
  <dcterms:created xsi:type="dcterms:W3CDTF">2023-03-20T10:36:00Z</dcterms:created>
  <dcterms:modified xsi:type="dcterms:W3CDTF">2023-03-20T10:36:00Z</dcterms:modified>
</cp:coreProperties>
</file>