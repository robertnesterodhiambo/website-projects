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9D" w:rsidRPr="00E5719D" w:rsidRDefault="00E5719D" w:rsidP="004C0495">
      <w:pPr>
        <w:rPr>
          <w:b/>
          <w:sz w:val="28"/>
          <w:szCs w:val="28"/>
        </w:rPr>
      </w:pPr>
    </w:p>
    <w:p w:rsidR="00960D8D" w:rsidRPr="00E5719D" w:rsidRDefault="00960D8D" w:rsidP="00220330">
      <w:pPr>
        <w:jc w:val="center"/>
        <w:rPr>
          <w:b/>
          <w:sz w:val="28"/>
          <w:szCs w:val="28"/>
        </w:rPr>
      </w:pPr>
      <w:r w:rsidRPr="00E5719D">
        <w:rPr>
          <w:b/>
          <w:sz w:val="28"/>
          <w:szCs w:val="28"/>
        </w:rPr>
        <w:t>MEMBERSHIP APPLICATION FORM</w:t>
      </w:r>
    </w:p>
    <w:p w:rsidR="00960D8D" w:rsidRPr="005079F6" w:rsidRDefault="00E6502C" w:rsidP="00960D8D">
      <w:pPr>
        <w:rPr>
          <w:i/>
          <w:sz w:val="22"/>
          <w:szCs w:val="22"/>
        </w:rPr>
      </w:pPr>
      <w:r w:rsidRPr="005079F6">
        <w:rPr>
          <w:sz w:val="22"/>
          <w:szCs w:val="22"/>
        </w:rPr>
        <w:t>(</w:t>
      </w:r>
      <w:r w:rsidRPr="005079F6">
        <w:rPr>
          <w:i/>
          <w:sz w:val="22"/>
          <w:szCs w:val="22"/>
        </w:rPr>
        <w:t>Kindly fill in Capital Letters)</w:t>
      </w:r>
    </w:p>
    <w:p w:rsidR="00960D8D" w:rsidRPr="00410B27" w:rsidRDefault="00960D8D" w:rsidP="00960D8D">
      <w:pPr>
        <w:rPr>
          <w:sz w:val="16"/>
          <w:szCs w:val="16"/>
        </w:rPr>
      </w:pPr>
    </w:p>
    <w:p w:rsidR="00960D8D" w:rsidRPr="00220330" w:rsidRDefault="00A92C6E" w:rsidP="00960D8D">
      <w:pPr>
        <w:rPr>
          <w:b/>
          <w:u w:val="single"/>
        </w:rPr>
      </w:pPr>
      <w:r>
        <w:rPr>
          <w:b/>
          <w:u w:val="single"/>
        </w:rPr>
        <w:t>PERSONAL DETAILS</w:t>
      </w:r>
    </w:p>
    <w:p w:rsidR="00960D8D" w:rsidRPr="00750E3B" w:rsidRDefault="00960D8D" w:rsidP="002D61E5">
      <w:pPr>
        <w:spacing w:line="276" w:lineRule="auto"/>
        <w:rPr>
          <w:sz w:val="16"/>
          <w:szCs w:val="16"/>
        </w:rPr>
      </w:pPr>
    </w:p>
    <w:p w:rsidR="00960D8D" w:rsidRDefault="00004680" w:rsidP="003854BB">
      <w:pPr>
        <w:spacing w:line="360" w:lineRule="auto"/>
        <w:ind w:right="-144"/>
      </w:pPr>
      <w:r>
        <w:t>Name</w:t>
      </w:r>
      <w:r w:rsidR="00960D8D">
        <w:t>…………………………</w:t>
      </w:r>
      <w:r w:rsidR="00BA6FA8">
        <w:t>………………………………..…</w:t>
      </w:r>
      <w:r w:rsidR="00960D8D">
        <w:t>…</w:t>
      </w:r>
      <w:r w:rsidR="00AD4305">
        <w:t xml:space="preserve"> </w:t>
      </w:r>
      <w:r w:rsidR="00BA6FA8">
        <w:t>PF</w:t>
      </w:r>
      <w:r w:rsidR="007514FF">
        <w:t>.</w:t>
      </w:r>
      <w:r w:rsidR="00C63D42">
        <w:t xml:space="preserve"> </w:t>
      </w:r>
      <w:r w:rsidR="007514FF">
        <w:t>NO</w:t>
      </w:r>
      <w:r w:rsidR="00C63D42">
        <w:t>. ………</w:t>
      </w:r>
      <w:r w:rsidR="00BA6FA8">
        <w:t>………</w:t>
      </w:r>
      <w:r w:rsidR="00960D8D">
        <w:t>…</w:t>
      </w:r>
      <w:r w:rsidR="007514FF">
        <w:t>………</w:t>
      </w:r>
      <w:r w:rsidR="003854BB">
        <w:t>.</w:t>
      </w:r>
      <w:r w:rsidR="00BA6FA8">
        <w:t xml:space="preserve"> </w:t>
      </w:r>
      <w:r w:rsidR="00960D8D">
        <w:t>ID No………………</w:t>
      </w:r>
      <w:r w:rsidR="007C6796">
        <w:t>…….</w:t>
      </w:r>
      <w:r>
        <w:t xml:space="preserve"> Address………………………………Code……</w:t>
      </w:r>
      <w:r w:rsidR="004C0495">
        <w:t>…………………..</w:t>
      </w:r>
      <w:r>
        <w:t>……</w:t>
      </w:r>
      <w:r w:rsidR="003854BB">
        <w:t>….</w:t>
      </w:r>
    </w:p>
    <w:p w:rsidR="00BA6FA8" w:rsidRDefault="00004680" w:rsidP="003854BB">
      <w:pPr>
        <w:spacing w:line="360" w:lineRule="auto"/>
      </w:pPr>
      <w:r>
        <w:t>I</w:t>
      </w:r>
      <w:r w:rsidR="005079F6">
        <w:t>nstitution………………………</w:t>
      </w:r>
      <w:r w:rsidR="00BA6FA8">
        <w:t>Sub-county</w:t>
      </w:r>
      <w:r w:rsidR="003854BB">
        <w:t xml:space="preserve">…………………. </w:t>
      </w:r>
      <w:r w:rsidR="00960D8D">
        <w:t>…</w:t>
      </w:r>
      <w:r w:rsidR="00BA6FA8">
        <w:t>County</w:t>
      </w:r>
      <w:r w:rsidR="005079F6">
        <w:t>………………………………</w:t>
      </w:r>
    </w:p>
    <w:p w:rsidR="00960D8D" w:rsidRPr="00E6502C" w:rsidRDefault="00004680" w:rsidP="00530D56">
      <w:pPr>
        <w:spacing w:line="360" w:lineRule="auto"/>
        <w:ind w:right="-414"/>
      </w:pPr>
      <w:r>
        <w:t>Monthly contribution</w:t>
      </w:r>
      <w:r w:rsidR="00960D8D">
        <w:t xml:space="preserve"> Kshs……</w:t>
      </w:r>
      <w:r w:rsidR="00530D56">
        <w:t>……………………… per month with effect from………………………</w:t>
      </w:r>
    </w:p>
    <w:p w:rsidR="00960D8D" w:rsidRDefault="003A3CEB" w:rsidP="003854BB">
      <w:pPr>
        <w:spacing w:line="360" w:lineRule="auto"/>
      </w:pPr>
      <w:r>
        <w:t>Type of Membership……………………………</w:t>
      </w:r>
      <w:r w:rsidR="007C6796">
        <w:t>….. (</w:t>
      </w:r>
      <w:r>
        <w:t>Normal/Retiree)</w:t>
      </w:r>
    </w:p>
    <w:p w:rsidR="003A3CEB" w:rsidRDefault="003A3CEB" w:rsidP="003854BB">
      <w:pPr>
        <w:spacing w:line="360" w:lineRule="auto"/>
      </w:pPr>
      <w:r>
        <w:t>Date of Birth……………………………Marital Status………………………………….………</w:t>
      </w:r>
      <w:r w:rsidR="004C0495">
        <w:t>………</w:t>
      </w:r>
    </w:p>
    <w:p w:rsidR="003A3CEB" w:rsidRDefault="00BA6FA8" w:rsidP="003854BB">
      <w:pPr>
        <w:spacing w:line="360" w:lineRule="auto"/>
      </w:pPr>
      <w:r>
        <w:t>Education Level</w:t>
      </w:r>
      <w:r w:rsidR="003A3CEB">
        <w:t xml:space="preserve">…………………………………. </w:t>
      </w:r>
      <w:r>
        <w:t>Employment sector</w:t>
      </w:r>
      <w:r w:rsidR="003A3CEB">
        <w:t>…………………………..…</w:t>
      </w:r>
      <w:r w:rsidR="004C0495">
        <w:t>…...</w:t>
      </w:r>
    </w:p>
    <w:p w:rsidR="004C0495" w:rsidRDefault="00BA6FA8" w:rsidP="003854BB">
      <w:pPr>
        <w:spacing w:line="360" w:lineRule="auto"/>
      </w:pPr>
      <w:r>
        <w:t>Terms</w:t>
      </w:r>
      <w:r w:rsidR="004C0495">
        <w:t xml:space="preserve"> of Employment (Contract, Casual, Permanent) …………………………..</w:t>
      </w:r>
      <w:r>
        <w:t>………………</w:t>
      </w:r>
      <w:r w:rsidR="004C0495">
        <w:t>………</w:t>
      </w:r>
      <w:r>
        <w:t xml:space="preserve"> </w:t>
      </w:r>
    </w:p>
    <w:p w:rsidR="00BA6FA8" w:rsidRDefault="00BA6FA8" w:rsidP="003854BB">
      <w:pPr>
        <w:spacing w:line="360" w:lineRule="auto"/>
      </w:pPr>
      <w:r>
        <w:t>KRA PIN No…………………………Designation………</w:t>
      </w:r>
      <w:r w:rsidR="004C0495">
        <w:t>…………………………………….</w:t>
      </w:r>
      <w:r>
        <w:t>.…</w:t>
      </w:r>
      <w:r w:rsidR="004C0495">
        <w:t>…….</w:t>
      </w:r>
    </w:p>
    <w:p w:rsidR="00143461" w:rsidRDefault="00143461" w:rsidP="003854BB">
      <w:pPr>
        <w:spacing w:line="360" w:lineRule="auto"/>
      </w:pPr>
      <w:r>
        <w:t>Telephone Contact………………………………Email Address………………………………</w:t>
      </w:r>
      <w:r w:rsidR="004C0495">
        <w:t>…….</w:t>
      </w:r>
      <w:r>
        <w:t>….</w:t>
      </w:r>
    </w:p>
    <w:p w:rsidR="00220330" w:rsidRDefault="00BA6FA8" w:rsidP="003854BB">
      <w:pPr>
        <w:spacing w:line="360" w:lineRule="auto"/>
      </w:pPr>
      <w:r>
        <w:t>Source of Income</w:t>
      </w:r>
      <w:r w:rsidR="00220330">
        <w:t xml:space="preserve">…………………………. </w:t>
      </w:r>
      <w:r w:rsidR="006620A5">
        <w:t>Applicant’s signature</w:t>
      </w:r>
      <w:r w:rsidR="00004680">
        <w:t>………………Date</w:t>
      </w:r>
      <w:r w:rsidR="00220330">
        <w:t>……</w:t>
      </w:r>
      <w:r w:rsidR="003A3CEB">
        <w:t>………..</w:t>
      </w:r>
      <w:r w:rsidR="00220330">
        <w:t>…..</w:t>
      </w:r>
    </w:p>
    <w:p w:rsidR="005719A5" w:rsidRDefault="005719A5" w:rsidP="005719A5">
      <w:pPr>
        <w:rPr>
          <w:b/>
          <w:u w:val="single"/>
        </w:rPr>
      </w:pPr>
      <w:r w:rsidRPr="00750E3B">
        <w:rPr>
          <w:b/>
          <w:u w:val="single"/>
        </w:rPr>
        <w:t>NEXT OF KIN</w:t>
      </w:r>
      <w:r>
        <w:rPr>
          <w:b/>
          <w:u w:val="single"/>
        </w:rPr>
        <w:t>/NOMINEE</w:t>
      </w:r>
      <w:r w:rsidRPr="00750E3B">
        <w:rPr>
          <w:b/>
          <w:u w:val="single"/>
        </w:rPr>
        <w:t xml:space="preserve"> DETAILS</w:t>
      </w:r>
    </w:p>
    <w:p w:rsidR="005719A5" w:rsidRPr="00750E3B" w:rsidRDefault="005719A5" w:rsidP="005719A5">
      <w:pPr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96"/>
        <w:gridCol w:w="3312"/>
        <w:gridCol w:w="990"/>
        <w:gridCol w:w="1080"/>
        <w:gridCol w:w="1800"/>
        <w:gridCol w:w="1376"/>
        <w:gridCol w:w="1198"/>
      </w:tblGrid>
      <w:tr w:rsidR="005079F6" w:rsidTr="005079F6">
        <w:tc>
          <w:tcPr>
            <w:tcW w:w="396" w:type="dxa"/>
          </w:tcPr>
          <w:p w:rsidR="005719A5" w:rsidRPr="005719A5" w:rsidRDefault="005719A5" w:rsidP="003854BB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3312" w:type="dxa"/>
          </w:tcPr>
          <w:p w:rsidR="005719A5" w:rsidRPr="005079F6" w:rsidRDefault="005719A5" w:rsidP="003854BB">
            <w:pPr>
              <w:spacing w:line="360" w:lineRule="auto"/>
              <w:rPr>
                <w:b/>
                <w:sz w:val="20"/>
                <w:szCs w:val="20"/>
              </w:rPr>
            </w:pPr>
            <w:r w:rsidRPr="005079F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</w:tcPr>
          <w:p w:rsidR="005719A5" w:rsidRPr="005079F6" w:rsidRDefault="005719A5" w:rsidP="003854BB">
            <w:pPr>
              <w:spacing w:line="360" w:lineRule="auto"/>
              <w:rPr>
                <w:b/>
                <w:sz w:val="20"/>
                <w:szCs w:val="20"/>
              </w:rPr>
            </w:pPr>
            <w:r w:rsidRPr="005079F6">
              <w:rPr>
                <w:b/>
                <w:sz w:val="20"/>
                <w:szCs w:val="20"/>
              </w:rPr>
              <w:t>D.O.B</w:t>
            </w:r>
          </w:p>
        </w:tc>
        <w:tc>
          <w:tcPr>
            <w:tcW w:w="1080" w:type="dxa"/>
          </w:tcPr>
          <w:p w:rsidR="005719A5" w:rsidRPr="005079F6" w:rsidRDefault="005719A5" w:rsidP="003854BB">
            <w:pPr>
              <w:spacing w:line="360" w:lineRule="auto"/>
              <w:rPr>
                <w:b/>
                <w:sz w:val="20"/>
                <w:szCs w:val="20"/>
              </w:rPr>
            </w:pPr>
            <w:r w:rsidRPr="005079F6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1800" w:type="dxa"/>
          </w:tcPr>
          <w:p w:rsidR="005719A5" w:rsidRPr="005079F6" w:rsidRDefault="005719A5" w:rsidP="003854BB">
            <w:pPr>
              <w:spacing w:line="360" w:lineRule="auto"/>
              <w:rPr>
                <w:b/>
                <w:sz w:val="20"/>
                <w:szCs w:val="20"/>
              </w:rPr>
            </w:pPr>
            <w:r w:rsidRPr="005079F6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376" w:type="dxa"/>
          </w:tcPr>
          <w:p w:rsidR="005719A5" w:rsidRPr="005079F6" w:rsidRDefault="005B253D" w:rsidP="003854B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NO.</w:t>
            </w:r>
          </w:p>
        </w:tc>
        <w:tc>
          <w:tcPr>
            <w:tcW w:w="1198" w:type="dxa"/>
          </w:tcPr>
          <w:p w:rsidR="005719A5" w:rsidRPr="005079F6" w:rsidRDefault="005719A5" w:rsidP="003854BB">
            <w:pPr>
              <w:spacing w:line="360" w:lineRule="auto"/>
              <w:rPr>
                <w:b/>
                <w:sz w:val="20"/>
                <w:szCs w:val="20"/>
              </w:rPr>
            </w:pPr>
            <w:r w:rsidRPr="005079F6">
              <w:rPr>
                <w:b/>
                <w:sz w:val="20"/>
                <w:szCs w:val="20"/>
              </w:rPr>
              <w:t>Tel No.</w:t>
            </w:r>
          </w:p>
        </w:tc>
      </w:tr>
      <w:tr w:rsidR="005079F6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1.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  <w:tr w:rsidR="005079F6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2.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  <w:tr w:rsidR="005079F6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3.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  <w:tr w:rsidR="005079F6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4.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  <w:tr w:rsidR="005079F6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5.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  <w:tr w:rsidR="005719A5" w:rsidTr="005079F6">
        <w:tc>
          <w:tcPr>
            <w:tcW w:w="396" w:type="dxa"/>
          </w:tcPr>
          <w:p w:rsidR="005719A5" w:rsidRPr="005079F6" w:rsidRDefault="005719A5" w:rsidP="003854BB">
            <w:pPr>
              <w:spacing w:line="360" w:lineRule="auto"/>
              <w:rPr>
                <w:b/>
              </w:rPr>
            </w:pPr>
            <w:r w:rsidRPr="005079F6">
              <w:rPr>
                <w:b/>
              </w:rPr>
              <w:t>6.</w:t>
            </w:r>
          </w:p>
        </w:tc>
        <w:tc>
          <w:tcPr>
            <w:tcW w:w="3312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99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08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800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376" w:type="dxa"/>
          </w:tcPr>
          <w:p w:rsidR="005719A5" w:rsidRDefault="005719A5" w:rsidP="003854BB">
            <w:pPr>
              <w:spacing w:line="360" w:lineRule="auto"/>
            </w:pPr>
          </w:p>
        </w:tc>
        <w:tc>
          <w:tcPr>
            <w:tcW w:w="1198" w:type="dxa"/>
          </w:tcPr>
          <w:p w:rsidR="005719A5" w:rsidRDefault="005719A5" w:rsidP="003854BB">
            <w:pPr>
              <w:spacing w:line="360" w:lineRule="auto"/>
            </w:pPr>
          </w:p>
        </w:tc>
      </w:tr>
    </w:tbl>
    <w:p w:rsidR="00A92C6E" w:rsidRDefault="00A92C6E" w:rsidP="003854BB">
      <w:pPr>
        <w:spacing w:line="360" w:lineRule="auto"/>
      </w:pPr>
    </w:p>
    <w:p w:rsidR="00FB6AF5" w:rsidRDefault="00FB6AF5" w:rsidP="003854BB">
      <w:pPr>
        <w:spacing w:line="360" w:lineRule="auto"/>
        <w:rPr>
          <w:b/>
        </w:rPr>
      </w:pPr>
      <w:r w:rsidRPr="00E5719D">
        <w:rPr>
          <w:b/>
        </w:rPr>
        <w:t>RECRUITED BY………………………………………. SIGN………………………</w:t>
      </w:r>
      <w:r w:rsidR="00530D56">
        <w:rPr>
          <w:b/>
        </w:rPr>
        <w:t>………………...</w:t>
      </w:r>
    </w:p>
    <w:p w:rsidR="005719A5" w:rsidRPr="005079F6" w:rsidRDefault="008B4A28" w:rsidP="003854BB">
      <w:pPr>
        <w:spacing w:line="360" w:lineRule="auto"/>
        <w:rPr>
          <w:b/>
        </w:rPr>
      </w:pPr>
      <w:r>
        <w:rPr>
          <w:b/>
        </w:rPr>
        <w:t>MOBILE NUMBER…………………………………MEMBER NO.</w:t>
      </w:r>
      <w:r w:rsidRPr="00E5719D">
        <w:rPr>
          <w:b/>
        </w:rPr>
        <w:t>…………</w:t>
      </w:r>
      <w:r>
        <w:rPr>
          <w:b/>
        </w:rPr>
        <w:t>………………..........</w:t>
      </w:r>
    </w:p>
    <w:p w:rsidR="005079F6" w:rsidRDefault="005079F6" w:rsidP="003854BB">
      <w:pPr>
        <w:spacing w:line="360" w:lineRule="auto"/>
        <w:rPr>
          <w:b/>
          <w:u w:val="single"/>
        </w:rPr>
      </w:pPr>
    </w:p>
    <w:p w:rsidR="00220330" w:rsidRPr="00220330" w:rsidRDefault="00220330" w:rsidP="003854BB">
      <w:pPr>
        <w:spacing w:line="360" w:lineRule="auto"/>
        <w:rPr>
          <w:b/>
          <w:u w:val="single"/>
        </w:rPr>
      </w:pPr>
      <w:r w:rsidRPr="00220330">
        <w:rPr>
          <w:b/>
          <w:u w:val="single"/>
        </w:rPr>
        <w:t>FOR OFFICIAL USE ONLY</w:t>
      </w:r>
    </w:p>
    <w:p w:rsidR="00220330" w:rsidRDefault="00220330" w:rsidP="003854BB">
      <w:pPr>
        <w:spacing w:line="360" w:lineRule="auto"/>
      </w:pPr>
      <w:r>
        <w:t>Application approve</w:t>
      </w:r>
      <w:r w:rsidR="00F52714">
        <w:t>d</w:t>
      </w:r>
      <w:r>
        <w:t>/Not approved and entered in the regis</w:t>
      </w:r>
      <w:r w:rsidR="00410B27">
        <w:t xml:space="preserve">ter as Member No……………….. </w:t>
      </w:r>
    </w:p>
    <w:p w:rsidR="00410B27" w:rsidRPr="00E5719D" w:rsidRDefault="00FB6AF5" w:rsidP="003854BB">
      <w:pPr>
        <w:spacing w:line="360" w:lineRule="auto"/>
        <w:rPr>
          <w:b/>
        </w:rPr>
      </w:pPr>
      <w:r w:rsidRPr="00E5719D">
        <w:rPr>
          <w:b/>
        </w:rPr>
        <w:t>OFFICER</w:t>
      </w:r>
      <w:r w:rsidR="00DD4937">
        <w:rPr>
          <w:b/>
        </w:rPr>
        <w:t>’</w:t>
      </w:r>
      <w:r w:rsidRPr="00E5719D">
        <w:rPr>
          <w:b/>
        </w:rPr>
        <w:t>S NAME………………………..  SIGN………………… DATE…………………..</w:t>
      </w:r>
    </w:p>
    <w:p w:rsidR="005079F6" w:rsidRDefault="005079F6" w:rsidP="005719A5">
      <w:pPr>
        <w:spacing w:line="360" w:lineRule="auto"/>
        <w:jc w:val="center"/>
        <w:rPr>
          <w:b/>
          <w:i/>
          <w:sz w:val="22"/>
          <w:szCs w:val="22"/>
        </w:rPr>
      </w:pPr>
    </w:p>
    <w:p w:rsidR="006A0BEE" w:rsidRPr="005079F6" w:rsidRDefault="00FB6AF5" w:rsidP="005719A5">
      <w:pPr>
        <w:spacing w:line="360" w:lineRule="auto"/>
        <w:jc w:val="center"/>
        <w:rPr>
          <w:b/>
          <w:i/>
          <w:sz w:val="18"/>
          <w:szCs w:val="18"/>
        </w:rPr>
      </w:pPr>
      <w:r w:rsidRPr="005079F6">
        <w:rPr>
          <w:b/>
          <w:i/>
          <w:sz w:val="18"/>
          <w:szCs w:val="18"/>
        </w:rPr>
        <w:t>ATTACH</w:t>
      </w:r>
      <w:r w:rsidR="004D1DC0" w:rsidRPr="005079F6">
        <w:rPr>
          <w:b/>
          <w:i/>
          <w:sz w:val="18"/>
          <w:szCs w:val="18"/>
        </w:rPr>
        <w:t xml:space="preserve"> A</w:t>
      </w:r>
      <w:r w:rsidRPr="005079F6">
        <w:rPr>
          <w:b/>
          <w:i/>
          <w:sz w:val="18"/>
          <w:szCs w:val="18"/>
        </w:rPr>
        <w:t xml:space="preserve"> PHOTOCOPY OF </w:t>
      </w:r>
      <w:r w:rsidR="004D1DC0" w:rsidRPr="005079F6">
        <w:rPr>
          <w:b/>
          <w:i/>
          <w:sz w:val="18"/>
          <w:szCs w:val="18"/>
        </w:rPr>
        <w:t>YOUR ID</w:t>
      </w:r>
      <w:r w:rsidRPr="005079F6">
        <w:rPr>
          <w:b/>
          <w:i/>
          <w:sz w:val="18"/>
          <w:szCs w:val="18"/>
        </w:rPr>
        <w:t xml:space="preserve"> AND PAY</w:t>
      </w:r>
      <w:r w:rsidR="00220330" w:rsidRPr="005079F6">
        <w:rPr>
          <w:b/>
          <w:i/>
          <w:sz w:val="18"/>
          <w:szCs w:val="18"/>
        </w:rPr>
        <w:t>SLIP</w:t>
      </w:r>
      <w:r w:rsidRPr="005079F6">
        <w:rPr>
          <w:b/>
          <w:i/>
          <w:sz w:val="18"/>
          <w:szCs w:val="18"/>
        </w:rPr>
        <w:t xml:space="preserve"> (EMPLOYED PERSONS)</w:t>
      </w:r>
    </w:p>
    <w:sectPr w:rsidR="006A0BEE" w:rsidRPr="005079F6" w:rsidSect="003854BB">
      <w:headerReference w:type="even" r:id="rId8"/>
      <w:headerReference w:type="default" r:id="rId9"/>
      <w:footerReference w:type="default" r:id="rId10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434" w:rsidRDefault="00803434" w:rsidP="00E5719D">
      <w:r>
        <w:separator/>
      </w:r>
    </w:p>
  </w:endnote>
  <w:endnote w:type="continuationSeparator" w:id="0">
    <w:p w:rsidR="00803434" w:rsidRDefault="00803434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434" w:rsidRDefault="00803434" w:rsidP="00E5719D">
      <w:r>
        <w:separator/>
      </w:r>
    </w:p>
  </w:footnote>
  <w:footnote w:type="continuationSeparator" w:id="0">
    <w:p w:rsidR="00803434" w:rsidRDefault="00803434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F170D3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-379095</wp:posOffset>
          </wp:positionH>
          <wp:positionV relativeFrom="paragraph">
            <wp:posOffset>-133350</wp:posOffset>
          </wp:positionV>
          <wp:extent cx="2014855" cy="533400"/>
          <wp:effectExtent l="19050" t="0" r="4445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  <w:r w:rsidR="00E5719D" w:rsidRPr="003854BB">
      <w:rPr>
        <w:sz w:val="24"/>
        <w:szCs w:val="24"/>
      </w:rPr>
      <w:t>K</w:t>
    </w:r>
    <w:r>
      <w:rPr>
        <w:sz w:val="24"/>
        <w:szCs w:val="24"/>
      </w:rPr>
      <w:t>EYSTONE DT</w:t>
    </w:r>
    <w:r w:rsidR="00E5719D" w:rsidRPr="003854BB">
      <w:rPr>
        <w:sz w:val="24"/>
        <w:szCs w:val="24"/>
      </w:rPr>
      <w:t xml:space="preserve"> SAVINGS AND CREDIT </w:t>
    </w:r>
    <w:r w:rsidRPr="003854BB">
      <w:rPr>
        <w:sz w:val="24"/>
        <w:szCs w:val="24"/>
      </w:rPr>
      <w:t xml:space="preserve">CO-OPERATIVE </w:t>
    </w:r>
    <w:r w:rsidR="00E5719D" w:rsidRPr="003854BB">
      <w:rPr>
        <w:sz w:val="24"/>
        <w:szCs w:val="24"/>
      </w:rPr>
      <w:t>SOCIETY LTD</w:t>
    </w:r>
  </w:p>
  <w:p w:rsidR="004C0495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(057)2024767 +254799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>KISUMU-KENYA</w:t>
    </w:r>
  </w:p>
  <w:p w:rsidR="00E5719D" w:rsidRPr="003854BB" w:rsidRDefault="004C0495" w:rsidP="003854BB">
    <w:pPr>
      <w:pStyle w:val="Header"/>
      <w:pBdr>
        <w:bottom w:val="thickThinSmallGap" w:sz="24" w:space="0" w:color="622423"/>
      </w:pBdr>
      <w:rPr>
        <w:sz w:val="24"/>
        <w:szCs w:val="24"/>
      </w:rPr>
    </w:pPr>
    <w:r w:rsidRPr="003854BB">
      <w:rPr>
        <w:sz w:val="24"/>
        <w:szCs w:val="24"/>
      </w:rPr>
      <w:t>Email Address: kitesacco@gmail.com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4E6E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079F6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19A5"/>
    <w:rsid w:val="00576CCD"/>
    <w:rsid w:val="00585B07"/>
    <w:rsid w:val="00590EC7"/>
    <w:rsid w:val="005963E6"/>
    <w:rsid w:val="005970C2"/>
    <w:rsid w:val="005A0402"/>
    <w:rsid w:val="005B22E5"/>
    <w:rsid w:val="005B253D"/>
    <w:rsid w:val="005B498D"/>
    <w:rsid w:val="005C5001"/>
    <w:rsid w:val="005C62AD"/>
    <w:rsid w:val="005C745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63833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03434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3998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47276"/>
    <w:rsid w:val="00A60086"/>
    <w:rsid w:val="00A62534"/>
    <w:rsid w:val="00A67592"/>
    <w:rsid w:val="00A6759C"/>
    <w:rsid w:val="00A7339E"/>
    <w:rsid w:val="00A73403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82670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19BE-BCFE-486B-9F50-03DDA4DC9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4</cp:revision>
  <cp:lastPrinted>2023-01-30T08:14:00Z</cp:lastPrinted>
  <dcterms:created xsi:type="dcterms:W3CDTF">2022-07-28T13:34:00Z</dcterms:created>
  <dcterms:modified xsi:type="dcterms:W3CDTF">2023-01-30T10:54:00Z</dcterms:modified>
</cp:coreProperties>
</file>