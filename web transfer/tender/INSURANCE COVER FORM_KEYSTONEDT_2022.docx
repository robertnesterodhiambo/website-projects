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BB" w:rsidRPr="003329F4" w:rsidRDefault="00773BA3" w:rsidP="003854BB">
      <w:pPr>
        <w:spacing w:after="120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GFC</w:t>
      </w:r>
      <w:r w:rsidR="003854BB" w:rsidRPr="003329F4">
        <w:rPr>
          <w:rFonts w:asciiTheme="majorHAnsi" w:hAnsiTheme="majorHAnsi"/>
          <w:b/>
          <w:u w:val="single"/>
        </w:rPr>
        <w:t xml:space="preserve"> COVER DETAILS FORM FOR </w:t>
      </w:r>
      <w:r w:rsidR="003854BB">
        <w:rPr>
          <w:rFonts w:asciiTheme="majorHAnsi" w:hAnsiTheme="majorHAnsi"/>
          <w:b/>
          <w:u w:val="single"/>
        </w:rPr>
        <w:t>FOUR</w:t>
      </w:r>
      <w:r w:rsidR="003854BB" w:rsidRPr="003329F4">
        <w:rPr>
          <w:rFonts w:asciiTheme="majorHAnsi" w:hAnsiTheme="majorHAnsi"/>
          <w:b/>
          <w:u w:val="single"/>
        </w:rPr>
        <w:t xml:space="preserve"> CHILDREN &amp; A SPOUSE</w:t>
      </w:r>
    </w:p>
    <w:tbl>
      <w:tblPr>
        <w:tblStyle w:val="TableGrid"/>
        <w:tblW w:w="9393" w:type="dxa"/>
        <w:tblLook w:val="04A0"/>
      </w:tblPr>
      <w:tblGrid>
        <w:gridCol w:w="405"/>
        <w:gridCol w:w="1956"/>
        <w:gridCol w:w="2279"/>
        <w:gridCol w:w="418"/>
        <w:gridCol w:w="2003"/>
        <w:gridCol w:w="2332"/>
      </w:tblGrid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MEMBERS’S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MEMBER’S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TSC/P.F.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2A0AA8" w:rsidRPr="003854BB" w:rsidTr="003854BB">
        <w:trPr>
          <w:trHeight w:val="207"/>
        </w:trPr>
        <w:tc>
          <w:tcPr>
            <w:tcW w:w="405" w:type="dxa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2A0AA8" w:rsidRPr="003854BB" w:rsidRDefault="002A0AA8" w:rsidP="001E15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031" w:type="dxa"/>
            <w:gridSpan w:val="4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SIGN: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DETAILS</w:t>
            </w: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CHILDREN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b)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</w:tbl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Attach: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 xml:space="preserve">Copy of Spouse ID 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>Copies of Birth Certificates of the FOUR children</w:t>
      </w:r>
      <w:r w:rsidR="002A0AA8">
        <w:rPr>
          <w:sz w:val="20"/>
          <w:szCs w:val="20"/>
        </w:rPr>
        <w:t xml:space="preserve"> </w:t>
      </w:r>
      <w:r w:rsidR="002A0AA8" w:rsidRPr="00F30CE7">
        <w:rPr>
          <w:b/>
        </w:rPr>
        <w:t>(for children above 18yrs include National ID</w:t>
      </w:r>
      <w:r w:rsidR="002A0AA8">
        <w:rPr>
          <w:b/>
        </w:rPr>
        <w:t xml:space="preserve"> &amp; Birth Certificate.</w:t>
      </w:r>
      <w:r w:rsidR="002A0AA8" w:rsidRPr="00F30CE7">
        <w:rPr>
          <w:b/>
        </w:rPr>
        <w:t>)</w:t>
      </w:r>
    </w:p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NB: This cover only covers children below 25 years of age</w:t>
      </w:r>
    </w:p>
    <w:p w:rsidR="003854BB" w:rsidRPr="001007E3" w:rsidRDefault="003854BB" w:rsidP="003854BB">
      <w:pPr>
        <w:rPr>
          <w:sz w:val="18"/>
          <w:szCs w:val="18"/>
        </w:rPr>
      </w:pPr>
    </w:p>
    <w:p w:rsidR="003854BB" w:rsidRDefault="00A54DB9" w:rsidP="003854BB">
      <w:pPr>
        <w:rPr>
          <w:b/>
          <w:sz w:val="20"/>
          <w:szCs w:val="20"/>
        </w:rPr>
      </w:pPr>
      <w:r w:rsidRPr="00A54DB9">
        <w:rPr>
          <w:noProof/>
          <w:sz w:val="22"/>
          <w:szCs w:val="22"/>
        </w:rPr>
        <w:pict>
          <v:line id="Straight Connector 5" o:spid="_x0000_s1028" style="position:absolute;z-index:251658240;visibility:visible;mso-wrap-distance-top:-6e-5mm;mso-wrap-distance-bottom:-6e-5mm" from="0,2.75pt" to="46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" strokecolor="#76923c" strokeweight="2.25pt">
            <o:lock v:ext="edit" shapetype="f"/>
          </v:line>
        </w:pict>
      </w:r>
    </w:p>
    <w:p w:rsidR="003854BB" w:rsidRPr="003854BB" w:rsidRDefault="003854BB" w:rsidP="003854BB">
      <w:pPr>
        <w:rPr>
          <w:b/>
          <w:sz w:val="18"/>
          <w:szCs w:val="18"/>
        </w:rPr>
      </w:pPr>
      <w:r w:rsidRPr="003854BB">
        <w:rPr>
          <w:b/>
          <w:sz w:val="18"/>
          <w:szCs w:val="18"/>
        </w:rPr>
        <w:t>OFFICIAL USE:</w:t>
      </w:r>
    </w:p>
    <w:p w:rsidR="003854BB" w:rsidRPr="003854BB" w:rsidRDefault="003854BB" w:rsidP="003854BB">
      <w:pPr>
        <w:rPr>
          <w:sz w:val="18"/>
          <w:szCs w:val="18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Rec</w:t>
      </w:r>
      <w:r>
        <w:rPr>
          <w:sz w:val="20"/>
          <w:szCs w:val="20"/>
        </w:rPr>
        <w:t>eived</w:t>
      </w:r>
      <w:r w:rsidRPr="003854BB">
        <w:rPr>
          <w:sz w:val="20"/>
          <w:szCs w:val="20"/>
        </w:rPr>
        <w:t xml:space="preserve"> by: _____________________________     Signature: ____________________ Date: ________________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Registered by</w:t>
      </w:r>
      <w:r>
        <w:rPr>
          <w:sz w:val="20"/>
          <w:szCs w:val="20"/>
        </w:rPr>
        <w:t xml:space="preserve"> (System)</w:t>
      </w:r>
      <w:r w:rsidRPr="003854BB">
        <w:rPr>
          <w:sz w:val="20"/>
          <w:szCs w:val="20"/>
        </w:rPr>
        <w:t xml:space="preserve">: </w:t>
      </w:r>
      <w:r w:rsidRPr="003854BB">
        <w:rPr>
          <w:b/>
          <w:sz w:val="20"/>
          <w:szCs w:val="20"/>
        </w:rPr>
        <w:t>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>
        <w:rPr>
          <w:sz w:val="20"/>
          <w:szCs w:val="20"/>
        </w:rPr>
        <w:t>Forwarded</w:t>
      </w:r>
      <w:r w:rsidRPr="003854BB">
        <w:rPr>
          <w:sz w:val="20"/>
          <w:szCs w:val="20"/>
        </w:rPr>
        <w:t xml:space="preserve"> by: </w:t>
      </w:r>
      <w:r w:rsidRPr="003854BB">
        <w:rPr>
          <w:b/>
          <w:sz w:val="20"/>
          <w:szCs w:val="20"/>
        </w:rPr>
        <w:t>______________________________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sectPr w:rsidR="003854BB" w:rsidRPr="003854BB" w:rsidSect="00385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4" w:right="1152" w:bottom="864" w:left="1152" w:header="36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E4A" w:rsidRDefault="00D32E4A" w:rsidP="00E5719D">
      <w:r>
        <w:separator/>
      </w:r>
    </w:p>
  </w:endnote>
  <w:endnote w:type="continuationSeparator" w:id="0">
    <w:p w:rsidR="00D32E4A" w:rsidRDefault="00D32E4A" w:rsidP="00E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2" w:rsidRDefault="00BA22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2C" w:rsidRPr="003854BB" w:rsidRDefault="00E6502C" w:rsidP="008A141B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936"/>
      </w:tabs>
      <w:jc w:val="center"/>
      <w:rPr>
        <w:rFonts w:ascii="Cambria" w:hAnsi="Cambria"/>
      </w:rPr>
    </w:pPr>
    <w:r w:rsidRPr="003854BB">
      <w:rPr>
        <w:rFonts w:ascii="Cambria" w:hAnsi="Cambria"/>
        <w:b/>
        <w:i/>
      </w:rPr>
      <w:t>All correspondence to be addressed to the Chairman</w:t>
    </w:r>
  </w:p>
  <w:p w:rsidR="00E6502C" w:rsidRDefault="00E6502C" w:rsidP="00E6502C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2" w:rsidRDefault="00BA22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E4A" w:rsidRDefault="00D32E4A" w:rsidP="00E5719D">
      <w:r>
        <w:separator/>
      </w:r>
    </w:p>
  </w:footnote>
  <w:footnote w:type="continuationSeparator" w:id="0">
    <w:p w:rsidR="00D32E4A" w:rsidRDefault="00D32E4A" w:rsidP="00E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D3" w:rsidRDefault="00F170D3">
    <w:pPr>
      <w:pStyle w:val="Header"/>
    </w:pPr>
  </w:p>
  <w:p w:rsidR="00CF5179" w:rsidRDefault="00F170D3">
    <w:r>
      <w:rPr>
        <w:rFonts w:ascii="Cambria" w:hAnsi="Cambria"/>
        <w:b/>
        <w:sz w:val="28"/>
        <w:szCs w:val="28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95" w:rsidRPr="003854BB" w:rsidRDefault="00F170D3" w:rsidP="00F170D3">
    <w:pPr>
      <w:pStyle w:val="Header"/>
      <w:pBdr>
        <w:bottom w:val="none" w:sz="0" w:space="0" w:color="auto"/>
      </w:pBdr>
      <w:ind w:right="-594"/>
      <w:jc w:val="left"/>
      <w:rPr>
        <w:sz w:val="24"/>
        <w:szCs w:val="24"/>
      </w:rPr>
    </w:pPr>
    <w:r w:rsidRPr="00F170D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-379095</wp:posOffset>
          </wp:positionH>
          <wp:positionV relativeFrom="paragraph">
            <wp:posOffset>-133350</wp:posOffset>
          </wp:positionV>
          <wp:extent cx="2014855" cy="533400"/>
          <wp:effectExtent l="19050" t="0" r="4445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01485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</w:t>
    </w:r>
    <w:r w:rsidR="00E5719D" w:rsidRPr="003854BB">
      <w:rPr>
        <w:sz w:val="24"/>
        <w:szCs w:val="24"/>
      </w:rPr>
      <w:t>K</w:t>
    </w:r>
    <w:r>
      <w:rPr>
        <w:sz w:val="24"/>
        <w:szCs w:val="24"/>
      </w:rPr>
      <w:t>EYSTONE DT</w:t>
    </w:r>
    <w:r w:rsidR="00E5719D" w:rsidRPr="003854BB">
      <w:rPr>
        <w:sz w:val="24"/>
        <w:szCs w:val="24"/>
      </w:rPr>
      <w:t xml:space="preserve"> SAVINGS AND CREDIT </w:t>
    </w:r>
    <w:r w:rsidRPr="003854BB">
      <w:rPr>
        <w:sz w:val="24"/>
        <w:szCs w:val="24"/>
      </w:rPr>
      <w:t xml:space="preserve">CO-OPERATIVE </w:t>
    </w:r>
    <w:r w:rsidR="00E5719D" w:rsidRPr="003854BB">
      <w:rPr>
        <w:sz w:val="24"/>
        <w:szCs w:val="24"/>
      </w:rPr>
      <w:t>SOCIETY LTD</w:t>
    </w:r>
  </w:p>
  <w:p w:rsidR="004C0495" w:rsidRPr="003854BB" w:rsidRDefault="004C0495" w:rsidP="003854BB">
    <w:pPr>
      <w:pStyle w:val="Header"/>
      <w:pBdr>
        <w:bottom w:val="thickThinSmallGap" w:sz="24" w:space="0" w:color="622423"/>
      </w:pBdr>
      <w:rPr>
        <w:sz w:val="24"/>
        <w:szCs w:val="24"/>
      </w:rPr>
    </w:pPr>
    <w:r w:rsidRPr="003854BB">
      <w:rPr>
        <w:sz w:val="24"/>
        <w:szCs w:val="24"/>
      </w:rPr>
      <w:tab/>
    </w:r>
    <w:r w:rsidR="00E5719D" w:rsidRPr="003854BB">
      <w:rPr>
        <w:sz w:val="24"/>
        <w:szCs w:val="24"/>
      </w:rPr>
      <w:t>P.O BOX 2073 TEL (057)2024767 +254799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946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225</w:t>
    </w:r>
  </w:p>
  <w:p w:rsidR="004C0495" w:rsidRPr="003854BB" w:rsidRDefault="004C0495" w:rsidP="003854BB">
    <w:pPr>
      <w:pStyle w:val="Header"/>
      <w:pBdr>
        <w:bottom w:val="thickThinSmallGap" w:sz="24" w:space="0" w:color="622423"/>
      </w:pBdr>
      <w:rPr>
        <w:sz w:val="24"/>
        <w:szCs w:val="24"/>
      </w:rPr>
    </w:pPr>
    <w:r w:rsidRPr="003854BB">
      <w:rPr>
        <w:sz w:val="24"/>
        <w:szCs w:val="24"/>
      </w:rPr>
      <w:t>KISUMU-KENYA</w:t>
    </w:r>
  </w:p>
  <w:p w:rsidR="00E5719D" w:rsidRPr="003854BB" w:rsidRDefault="004C0495" w:rsidP="003854BB">
    <w:pPr>
      <w:pStyle w:val="Header"/>
      <w:pBdr>
        <w:bottom w:val="thickThinSmallGap" w:sz="24" w:space="0" w:color="622423"/>
      </w:pBdr>
      <w:rPr>
        <w:sz w:val="24"/>
        <w:szCs w:val="24"/>
      </w:rPr>
    </w:pPr>
    <w:r w:rsidRPr="003854BB">
      <w:rPr>
        <w:sz w:val="24"/>
        <w:szCs w:val="24"/>
      </w:rPr>
      <w:t xml:space="preserve">Email Address: </w:t>
    </w:r>
    <w:r w:rsidR="00BA2202" w:rsidRPr="00BA2202">
      <w:rPr>
        <w:sz w:val="24"/>
        <w:szCs w:val="24"/>
      </w:rPr>
      <w:t>keystonedtsacco@gmail.com</w:t>
    </w:r>
    <w:r w:rsidR="00BA2202">
      <w:rPr>
        <w:sz w:val="24"/>
        <w:szCs w:val="24"/>
      </w:rPr>
      <w:t>, info@keystonedtsacco.co.ke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2" w:rsidRDefault="00BA22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145EF"/>
    <w:multiLevelType w:val="hybridMultilevel"/>
    <w:tmpl w:val="565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23D24"/>
    <w:rsid w:val="0000172E"/>
    <w:rsid w:val="0000306F"/>
    <w:rsid w:val="00003FED"/>
    <w:rsid w:val="00004680"/>
    <w:rsid w:val="00011E2C"/>
    <w:rsid w:val="00013F8F"/>
    <w:rsid w:val="00024263"/>
    <w:rsid w:val="000332FC"/>
    <w:rsid w:val="00036734"/>
    <w:rsid w:val="00040BCE"/>
    <w:rsid w:val="000441FB"/>
    <w:rsid w:val="0005705A"/>
    <w:rsid w:val="00060523"/>
    <w:rsid w:val="00065967"/>
    <w:rsid w:val="00066B8B"/>
    <w:rsid w:val="000678B6"/>
    <w:rsid w:val="000737D8"/>
    <w:rsid w:val="000771D8"/>
    <w:rsid w:val="00080BA4"/>
    <w:rsid w:val="00081063"/>
    <w:rsid w:val="00096D5B"/>
    <w:rsid w:val="00097DC4"/>
    <w:rsid w:val="000A2B2B"/>
    <w:rsid w:val="000B1A9D"/>
    <w:rsid w:val="000C00C8"/>
    <w:rsid w:val="000C3A43"/>
    <w:rsid w:val="000E59A6"/>
    <w:rsid w:val="000E7AF5"/>
    <w:rsid w:val="000E7D33"/>
    <w:rsid w:val="00102729"/>
    <w:rsid w:val="00104861"/>
    <w:rsid w:val="0011179F"/>
    <w:rsid w:val="00115887"/>
    <w:rsid w:val="00121180"/>
    <w:rsid w:val="0012426A"/>
    <w:rsid w:val="00132069"/>
    <w:rsid w:val="0013223F"/>
    <w:rsid w:val="0013249C"/>
    <w:rsid w:val="00134E6E"/>
    <w:rsid w:val="0013652E"/>
    <w:rsid w:val="00136A84"/>
    <w:rsid w:val="001406AE"/>
    <w:rsid w:val="001406B9"/>
    <w:rsid w:val="00141004"/>
    <w:rsid w:val="00143461"/>
    <w:rsid w:val="0015688E"/>
    <w:rsid w:val="001576E7"/>
    <w:rsid w:val="00172085"/>
    <w:rsid w:val="001775B8"/>
    <w:rsid w:val="0017760B"/>
    <w:rsid w:val="001778B3"/>
    <w:rsid w:val="00185244"/>
    <w:rsid w:val="00192EBB"/>
    <w:rsid w:val="001A0FF0"/>
    <w:rsid w:val="001A5792"/>
    <w:rsid w:val="001B19A1"/>
    <w:rsid w:val="001B4366"/>
    <w:rsid w:val="001B7593"/>
    <w:rsid w:val="001C398A"/>
    <w:rsid w:val="001C4C2F"/>
    <w:rsid w:val="001C527D"/>
    <w:rsid w:val="001D4CD2"/>
    <w:rsid w:val="001D7743"/>
    <w:rsid w:val="001F5B10"/>
    <w:rsid w:val="001F5B6B"/>
    <w:rsid w:val="00202862"/>
    <w:rsid w:val="00203D23"/>
    <w:rsid w:val="0020593A"/>
    <w:rsid w:val="00205D5D"/>
    <w:rsid w:val="0021171A"/>
    <w:rsid w:val="00212522"/>
    <w:rsid w:val="00213AD6"/>
    <w:rsid w:val="00220330"/>
    <w:rsid w:val="00221B4F"/>
    <w:rsid w:val="00232F7E"/>
    <w:rsid w:val="002426ED"/>
    <w:rsid w:val="00243F5E"/>
    <w:rsid w:val="0024779E"/>
    <w:rsid w:val="002514F0"/>
    <w:rsid w:val="002520A6"/>
    <w:rsid w:val="00252A7D"/>
    <w:rsid w:val="002530C1"/>
    <w:rsid w:val="00253E0E"/>
    <w:rsid w:val="00254BAF"/>
    <w:rsid w:val="00266826"/>
    <w:rsid w:val="00272A50"/>
    <w:rsid w:val="002778AA"/>
    <w:rsid w:val="00281602"/>
    <w:rsid w:val="00290D5B"/>
    <w:rsid w:val="00296548"/>
    <w:rsid w:val="002976F7"/>
    <w:rsid w:val="002A0AA8"/>
    <w:rsid w:val="002A5767"/>
    <w:rsid w:val="002A6B95"/>
    <w:rsid w:val="002C67C3"/>
    <w:rsid w:val="002C6925"/>
    <w:rsid w:val="002D0CE9"/>
    <w:rsid w:val="002D3083"/>
    <w:rsid w:val="002D536C"/>
    <w:rsid w:val="002D61E5"/>
    <w:rsid w:val="002E4B90"/>
    <w:rsid w:val="002F14E2"/>
    <w:rsid w:val="002F18E4"/>
    <w:rsid w:val="002F4BBD"/>
    <w:rsid w:val="002F698A"/>
    <w:rsid w:val="00305A0A"/>
    <w:rsid w:val="00316672"/>
    <w:rsid w:val="003223F1"/>
    <w:rsid w:val="003227B4"/>
    <w:rsid w:val="00333B2B"/>
    <w:rsid w:val="0033479D"/>
    <w:rsid w:val="00335578"/>
    <w:rsid w:val="00336CC8"/>
    <w:rsid w:val="00340BFC"/>
    <w:rsid w:val="003475D2"/>
    <w:rsid w:val="0035192B"/>
    <w:rsid w:val="0035218A"/>
    <w:rsid w:val="003529E5"/>
    <w:rsid w:val="00357CA3"/>
    <w:rsid w:val="0036432E"/>
    <w:rsid w:val="0036619C"/>
    <w:rsid w:val="003672F3"/>
    <w:rsid w:val="003737D5"/>
    <w:rsid w:val="00373B14"/>
    <w:rsid w:val="0038078B"/>
    <w:rsid w:val="0038173C"/>
    <w:rsid w:val="00384125"/>
    <w:rsid w:val="003854BB"/>
    <w:rsid w:val="00387934"/>
    <w:rsid w:val="003923AB"/>
    <w:rsid w:val="00392F76"/>
    <w:rsid w:val="003A3CEB"/>
    <w:rsid w:val="003A65AF"/>
    <w:rsid w:val="003C6695"/>
    <w:rsid w:val="003D21B9"/>
    <w:rsid w:val="003D2D4A"/>
    <w:rsid w:val="003D3052"/>
    <w:rsid w:val="003D3B4C"/>
    <w:rsid w:val="003D4460"/>
    <w:rsid w:val="003D5A37"/>
    <w:rsid w:val="003E233A"/>
    <w:rsid w:val="003E45AF"/>
    <w:rsid w:val="003F1DBE"/>
    <w:rsid w:val="003F3C27"/>
    <w:rsid w:val="003F6DC2"/>
    <w:rsid w:val="004023DF"/>
    <w:rsid w:val="00407DB6"/>
    <w:rsid w:val="00410B27"/>
    <w:rsid w:val="004144D8"/>
    <w:rsid w:val="00420BE9"/>
    <w:rsid w:val="0043089A"/>
    <w:rsid w:val="00442DD2"/>
    <w:rsid w:val="00447E29"/>
    <w:rsid w:val="00450C82"/>
    <w:rsid w:val="00452CC6"/>
    <w:rsid w:val="00456FCF"/>
    <w:rsid w:val="0046166A"/>
    <w:rsid w:val="00465835"/>
    <w:rsid w:val="00467102"/>
    <w:rsid w:val="00467EA1"/>
    <w:rsid w:val="00475C11"/>
    <w:rsid w:val="00477301"/>
    <w:rsid w:val="00477EDC"/>
    <w:rsid w:val="00484928"/>
    <w:rsid w:val="004872EF"/>
    <w:rsid w:val="00494EAB"/>
    <w:rsid w:val="004B5818"/>
    <w:rsid w:val="004B62F7"/>
    <w:rsid w:val="004C0495"/>
    <w:rsid w:val="004C4C38"/>
    <w:rsid w:val="004C64E8"/>
    <w:rsid w:val="004C6818"/>
    <w:rsid w:val="004D1DC0"/>
    <w:rsid w:val="004E3811"/>
    <w:rsid w:val="004E66FB"/>
    <w:rsid w:val="005002D6"/>
    <w:rsid w:val="005003B2"/>
    <w:rsid w:val="00504A72"/>
    <w:rsid w:val="00530D56"/>
    <w:rsid w:val="00531338"/>
    <w:rsid w:val="00540BDC"/>
    <w:rsid w:val="00545F25"/>
    <w:rsid w:val="005468FA"/>
    <w:rsid w:val="00552130"/>
    <w:rsid w:val="005566B6"/>
    <w:rsid w:val="00560DFF"/>
    <w:rsid w:val="00560F7A"/>
    <w:rsid w:val="0056188D"/>
    <w:rsid w:val="005671B9"/>
    <w:rsid w:val="005705AA"/>
    <w:rsid w:val="00576CCD"/>
    <w:rsid w:val="00585B07"/>
    <w:rsid w:val="00590EC7"/>
    <w:rsid w:val="005963E6"/>
    <w:rsid w:val="005970C2"/>
    <w:rsid w:val="005A0402"/>
    <w:rsid w:val="005B22E5"/>
    <w:rsid w:val="005B498D"/>
    <w:rsid w:val="005C5001"/>
    <w:rsid w:val="005C62AD"/>
    <w:rsid w:val="005C7451"/>
    <w:rsid w:val="005E0151"/>
    <w:rsid w:val="005E5DE9"/>
    <w:rsid w:val="005F26E9"/>
    <w:rsid w:val="005F40C9"/>
    <w:rsid w:val="006022F7"/>
    <w:rsid w:val="00603337"/>
    <w:rsid w:val="0060671C"/>
    <w:rsid w:val="00610E52"/>
    <w:rsid w:val="00611F98"/>
    <w:rsid w:val="00614245"/>
    <w:rsid w:val="006162F3"/>
    <w:rsid w:val="00631800"/>
    <w:rsid w:val="00632AB4"/>
    <w:rsid w:val="0063365F"/>
    <w:rsid w:val="00643308"/>
    <w:rsid w:val="00644F2D"/>
    <w:rsid w:val="00646B41"/>
    <w:rsid w:val="00652761"/>
    <w:rsid w:val="0065757B"/>
    <w:rsid w:val="006620A5"/>
    <w:rsid w:val="0067791B"/>
    <w:rsid w:val="00691567"/>
    <w:rsid w:val="006966DA"/>
    <w:rsid w:val="006A0BEE"/>
    <w:rsid w:val="006A70A3"/>
    <w:rsid w:val="006A7580"/>
    <w:rsid w:val="006B5182"/>
    <w:rsid w:val="006B7328"/>
    <w:rsid w:val="006C19A0"/>
    <w:rsid w:val="006C4745"/>
    <w:rsid w:val="006C5EF9"/>
    <w:rsid w:val="006C6D76"/>
    <w:rsid w:val="006C6FD8"/>
    <w:rsid w:val="006D0711"/>
    <w:rsid w:val="006D0854"/>
    <w:rsid w:val="006D3207"/>
    <w:rsid w:val="006E1A0C"/>
    <w:rsid w:val="006F7E36"/>
    <w:rsid w:val="007048AE"/>
    <w:rsid w:val="007118F5"/>
    <w:rsid w:val="00712107"/>
    <w:rsid w:val="00716854"/>
    <w:rsid w:val="007251DB"/>
    <w:rsid w:val="00732A77"/>
    <w:rsid w:val="00743287"/>
    <w:rsid w:val="00750E3B"/>
    <w:rsid w:val="007514FF"/>
    <w:rsid w:val="007528A4"/>
    <w:rsid w:val="00755C72"/>
    <w:rsid w:val="007608A0"/>
    <w:rsid w:val="007654BA"/>
    <w:rsid w:val="00765833"/>
    <w:rsid w:val="0076632E"/>
    <w:rsid w:val="00773BA3"/>
    <w:rsid w:val="00775ECD"/>
    <w:rsid w:val="00780E9C"/>
    <w:rsid w:val="00781B73"/>
    <w:rsid w:val="00795930"/>
    <w:rsid w:val="007A5CE3"/>
    <w:rsid w:val="007A6C67"/>
    <w:rsid w:val="007A6E5E"/>
    <w:rsid w:val="007B6A27"/>
    <w:rsid w:val="007C1E17"/>
    <w:rsid w:val="007C6796"/>
    <w:rsid w:val="007D0B17"/>
    <w:rsid w:val="007D1D2F"/>
    <w:rsid w:val="007D3CA6"/>
    <w:rsid w:val="007F0886"/>
    <w:rsid w:val="007F1504"/>
    <w:rsid w:val="007F2A0F"/>
    <w:rsid w:val="007F4232"/>
    <w:rsid w:val="00802C80"/>
    <w:rsid w:val="00813707"/>
    <w:rsid w:val="008138AF"/>
    <w:rsid w:val="008139F0"/>
    <w:rsid w:val="0081687F"/>
    <w:rsid w:val="00817481"/>
    <w:rsid w:val="00820E12"/>
    <w:rsid w:val="00823247"/>
    <w:rsid w:val="008249F3"/>
    <w:rsid w:val="00840168"/>
    <w:rsid w:val="008432C0"/>
    <w:rsid w:val="008436C4"/>
    <w:rsid w:val="00845B55"/>
    <w:rsid w:val="00846D3C"/>
    <w:rsid w:val="008520B3"/>
    <w:rsid w:val="008526C4"/>
    <w:rsid w:val="00853FCA"/>
    <w:rsid w:val="0085671E"/>
    <w:rsid w:val="00865378"/>
    <w:rsid w:val="0088178E"/>
    <w:rsid w:val="0088740A"/>
    <w:rsid w:val="008877AA"/>
    <w:rsid w:val="00887DB5"/>
    <w:rsid w:val="008901CA"/>
    <w:rsid w:val="00890EF3"/>
    <w:rsid w:val="008932B8"/>
    <w:rsid w:val="00893C84"/>
    <w:rsid w:val="00896826"/>
    <w:rsid w:val="00897AA8"/>
    <w:rsid w:val="008A141B"/>
    <w:rsid w:val="008A1F28"/>
    <w:rsid w:val="008A2D4B"/>
    <w:rsid w:val="008A2E01"/>
    <w:rsid w:val="008A56B6"/>
    <w:rsid w:val="008A58FD"/>
    <w:rsid w:val="008A7052"/>
    <w:rsid w:val="008B1290"/>
    <w:rsid w:val="008B12CC"/>
    <w:rsid w:val="008B3BB5"/>
    <w:rsid w:val="008B4A28"/>
    <w:rsid w:val="008B749F"/>
    <w:rsid w:val="008C11AF"/>
    <w:rsid w:val="008C1CCD"/>
    <w:rsid w:val="008C7671"/>
    <w:rsid w:val="008D0BE2"/>
    <w:rsid w:val="008D7C7C"/>
    <w:rsid w:val="008F2F70"/>
    <w:rsid w:val="008F4898"/>
    <w:rsid w:val="008F4F4B"/>
    <w:rsid w:val="008F5BE4"/>
    <w:rsid w:val="008F5FD0"/>
    <w:rsid w:val="008F6662"/>
    <w:rsid w:val="008F714A"/>
    <w:rsid w:val="009004FB"/>
    <w:rsid w:val="0090118C"/>
    <w:rsid w:val="0090423E"/>
    <w:rsid w:val="009053D3"/>
    <w:rsid w:val="00914626"/>
    <w:rsid w:val="00914B47"/>
    <w:rsid w:val="0091700C"/>
    <w:rsid w:val="00921133"/>
    <w:rsid w:val="009212DA"/>
    <w:rsid w:val="00924412"/>
    <w:rsid w:val="0092554C"/>
    <w:rsid w:val="00927139"/>
    <w:rsid w:val="009327C2"/>
    <w:rsid w:val="00935862"/>
    <w:rsid w:val="00960D8D"/>
    <w:rsid w:val="00966950"/>
    <w:rsid w:val="00975D60"/>
    <w:rsid w:val="00975E5C"/>
    <w:rsid w:val="00984D72"/>
    <w:rsid w:val="00985EA5"/>
    <w:rsid w:val="009860A9"/>
    <w:rsid w:val="00987E36"/>
    <w:rsid w:val="0099242D"/>
    <w:rsid w:val="0099353A"/>
    <w:rsid w:val="009A2AE7"/>
    <w:rsid w:val="009A3998"/>
    <w:rsid w:val="009B1D78"/>
    <w:rsid w:val="009C125E"/>
    <w:rsid w:val="009D0937"/>
    <w:rsid w:val="009D1677"/>
    <w:rsid w:val="009E0C30"/>
    <w:rsid w:val="009E3763"/>
    <w:rsid w:val="009E5BA0"/>
    <w:rsid w:val="009F73CE"/>
    <w:rsid w:val="00A150D3"/>
    <w:rsid w:val="00A20484"/>
    <w:rsid w:val="00A23D24"/>
    <w:rsid w:val="00A24EFD"/>
    <w:rsid w:val="00A256F9"/>
    <w:rsid w:val="00A26D7D"/>
    <w:rsid w:val="00A3098E"/>
    <w:rsid w:val="00A3335F"/>
    <w:rsid w:val="00A3758B"/>
    <w:rsid w:val="00A54DB9"/>
    <w:rsid w:val="00A60086"/>
    <w:rsid w:val="00A62534"/>
    <w:rsid w:val="00A67592"/>
    <w:rsid w:val="00A6759C"/>
    <w:rsid w:val="00A7339E"/>
    <w:rsid w:val="00A765C8"/>
    <w:rsid w:val="00A77EFC"/>
    <w:rsid w:val="00A85809"/>
    <w:rsid w:val="00A8697E"/>
    <w:rsid w:val="00A87735"/>
    <w:rsid w:val="00A927E1"/>
    <w:rsid w:val="00A92C6E"/>
    <w:rsid w:val="00AA57B9"/>
    <w:rsid w:val="00AB652E"/>
    <w:rsid w:val="00AC222E"/>
    <w:rsid w:val="00AC4BD5"/>
    <w:rsid w:val="00AC6EAA"/>
    <w:rsid w:val="00AD398F"/>
    <w:rsid w:val="00AD3FD7"/>
    <w:rsid w:val="00AD4305"/>
    <w:rsid w:val="00AD4D46"/>
    <w:rsid w:val="00AD7E58"/>
    <w:rsid w:val="00AE28CA"/>
    <w:rsid w:val="00AE2C1D"/>
    <w:rsid w:val="00AE4012"/>
    <w:rsid w:val="00AE578A"/>
    <w:rsid w:val="00AE5819"/>
    <w:rsid w:val="00AE7E92"/>
    <w:rsid w:val="00AF5B11"/>
    <w:rsid w:val="00B146B1"/>
    <w:rsid w:val="00B22109"/>
    <w:rsid w:val="00B2239C"/>
    <w:rsid w:val="00B23005"/>
    <w:rsid w:val="00B23434"/>
    <w:rsid w:val="00B270B3"/>
    <w:rsid w:val="00B27822"/>
    <w:rsid w:val="00B34E26"/>
    <w:rsid w:val="00B37161"/>
    <w:rsid w:val="00B6030D"/>
    <w:rsid w:val="00B66247"/>
    <w:rsid w:val="00B66975"/>
    <w:rsid w:val="00B74A03"/>
    <w:rsid w:val="00B91DF2"/>
    <w:rsid w:val="00B92789"/>
    <w:rsid w:val="00BA2202"/>
    <w:rsid w:val="00BA42EE"/>
    <w:rsid w:val="00BA5C35"/>
    <w:rsid w:val="00BA6FA8"/>
    <w:rsid w:val="00BA77A5"/>
    <w:rsid w:val="00BC0201"/>
    <w:rsid w:val="00BC1327"/>
    <w:rsid w:val="00BC2F6E"/>
    <w:rsid w:val="00BD045C"/>
    <w:rsid w:val="00BD0CC8"/>
    <w:rsid w:val="00BD2C76"/>
    <w:rsid w:val="00BD52BC"/>
    <w:rsid w:val="00BD5328"/>
    <w:rsid w:val="00BE3796"/>
    <w:rsid w:val="00BE3A25"/>
    <w:rsid w:val="00BF3FF8"/>
    <w:rsid w:val="00BF6470"/>
    <w:rsid w:val="00BF79BF"/>
    <w:rsid w:val="00C04E23"/>
    <w:rsid w:val="00C05A58"/>
    <w:rsid w:val="00C269D7"/>
    <w:rsid w:val="00C3529D"/>
    <w:rsid w:val="00C355D0"/>
    <w:rsid w:val="00C36551"/>
    <w:rsid w:val="00C36BEC"/>
    <w:rsid w:val="00C458E1"/>
    <w:rsid w:val="00C51112"/>
    <w:rsid w:val="00C5254E"/>
    <w:rsid w:val="00C60394"/>
    <w:rsid w:val="00C61CC0"/>
    <w:rsid w:val="00C63D42"/>
    <w:rsid w:val="00C64FC3"/>
    <w:rsid w:val="00C75121"/>
    <w:rsid w:val="00C7792F"/>
    <w:rsid w:val="00C779C2"/>
    <w:rsid w:val="00C81A78"/>
    <w:rsid w:val="00C83AE6"/>
    <w:rsid w:val="00C86178"/>
    <w:rsid w:val="00C87174"/>
    <w:rsid w:val="00C900B4"/>
    <w:rsid w:val="00C92DDA"/>
    <w:rsid w:val="00C94840"/>
    <w:rsid w:val="00C95999"/>
    <w:rsid w:val="00CA0F90"/>
    <w:rsid w:val="00CA743E"/>
    <w:rsid w:val="00CB0298"/>
    <w:rsid w:val="00CB12B7"/>
    <w:rsid w:val="00CC2B8F"/>
    <w:rsid w:val="00CC67AF"/>
    <w:rsid w:val="00CD540B"/>
    <w:rsid w:val="00CD5FDE"/>
    <w:rsid w:val="00CF5179"/>
    <w:rsid w:val="00CF6BAB"/>
    <w:rsid w:val="00D0001D"/>
    <w:rsid w:val="00D049E1"/>
    <w:rsid w:val="00D074C2"/>
    <w:rsid w:val="00D1495A"/>
    <w:rsid w:val="00D20E56"/>
    <w:rsid w:val="00D273A4"/>
    <w:rsid w:val="00D32E4A"/>
    <w:rsid w:val="00D4429F"/>
    <w:rsid w:val="00D50C68"/>
    <w:rsid w:val="00D51867"/>
    <w:rsid w:val="00D55A4C"/>
    <w:rsid w:val="00D6014A"/>
    <w:rsid w:val="00D6111F"/>
    <w:rsid w:val="00D63AC2"/>
    <w:rsid w:val="00D66679"/>
    <w:rsid w:val="00D77483"/>
    <w:rsid w:val="00D8440F"/>
    <w:rsid w:val="00D914C9"/>
    <w:rsid w:val="00D94548"/>
    <w:rsid w:val="00DA4773"/>
    <w:rsid w:val="00DA4A8C"/>
    <w:rsid w:val="00DA4AAA"/>
    <w:rsid w:val="00DB57FB"/>
    <w:rsid w:val="00DB6A7A"/>
    <w:rsid w:val="00DC5323"/>
    <w:rsid w:val="00DC77B1"/>
    <w:rsid w:val="00DD049B"/>
    <w:rsid w:val="00DD3172"/>
    <w:rsid w:val="00DD4937"/>
    <w:rsid w:val="00DD69FB"/>
    <w:rsid w:val="00DE133C"/>
    <w:rsid w:val="00DE7CB7"/>
    <w:rsid w:val="00DF28F0"/>
    <w:rsid w:val="00DF5B0A"/>
    <w:rsid w:val="00DF742C"/>
    <w:rsid w:val="00E0548A"/>
    <w:rsid w:val="00E20B41"/>
    <w:rsid w:val="00E40C3E"/>
    <w:rsid w:val="00E420EA"/>
    <w:rsid w:val="00E456B4"/>
    <w:rsid w:val="00E465B5"/>
    <w:rsid w:val="00E46608"/>
    <w:rsid w:val="00E5719D"/>
    <w:rsid w:val="00E6502C"/>
    <w:rsid w:val="00E712A5"/>
    <w:rsid w:val="00E80B36"/>
    <w:rsid w:val="00E905AD"/>
    <w:rsid w:val="00E9784F"/>
    <w:rsid w:val="00EA5D9B"/>
    <w:rsid w:val="00EA5FDD"/>
    <w:rsid w:val="00EA7C67"/>
    <w:rsid w:val="00EB60B6"/>
    <w:rsid w:val="00EB6EE5"/>
    <w:rsid w:val="00EC0811"/>
    <w:rsid w:val="00EC1959"/>
    <w:rsid w:val="00EC1D65"/>
    <w:rsid w:val="00ED527D"/>
    <w:rsid w:val="00EE1452"/>
    <w:rsid w:val="00EE432E"/>
    <w:rsid w:val="00EE5504"/>
    <w:rsid w:val="00EF00D2"/>
    <w:rsid w:val="00EF01ED"/>
    <w:rsid w:val="00EF0C47"/>
    <w:rsid w:val="00F01E8C"/>
    <w:rsid w:val="00F170D3"/>
    <w:rsid w:val="00F17A0D"/>
    <w:rsid w:val="00F20DAD"/>
    <w:rsid w:val="00F25620"/>
    <w:rsid w:val="00F336C2"/>
    <w:rsid w:val="00F45885"/>
    <w:rsid w:val="00F45C7D"/>
    <w:rsid w:val="00F47BF0"/>
    <w:rsid w:val="00F503FE"/>
    <w:rsid w:val="00F50C0A"/>
    <w:rsid w:val="00F5132C"/>
    <w:rsid w:val="00F52714"/>
    <w:rsid w:val="00F62282"/>
    <w:rsid w:val="00F642C9"/>
    <w:rsid w:val="00F8223F"/>
    <w:rsid w:val="00F858E1"/>
    <w:rsid w:val="00F87C05"/>
    <w:rsid w:val="00F9642A"/>
    <w:rsid w:val="00F97525"/>
    <w:rsid w:val="00F978E6"/>
    <w:rsid w:val="00FA2F0A"/>
    <w:rsid w:val="00FA3337"/>
    <w:rsid w:val="00FB6AF5"/>
    <w:rsid w:val="00FC3F63"/>
    <w:rsid w:val="00FC58E5"/>
    <w:rsid w:val="00FD3209"/>
    <w:rsid w:val="00FD512C"/>
    <w:rsid w:val="00FE6A5C"/>
    <w:rsid w:val="00FF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9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71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495"/>
    <w:pPr>
      <w:pBdr>
        <w:bottom w:val="thickThinSmallGap" w:sz="24" w:space="1" w:color="622423"/>
      </w:pBdr>
      <w:tabs>
        <w:tab w:val="center" w:pos="4513"/>
        <w:tab w:val="right" w:pos="9026"/>
      </w:tabs>
      <w:jc w:val="center"/>
    </w:pPr>
    <w:rPr>
      <w:rFonts w:ascii="Cambria" w:hAnsi="Cambria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C0495"/>
    <w:rPr>
      <w:rFonts w:ascii="Cambria" w:eastAsia="Times New Roman" w:hAnsi="Cambria" w:cs="Times New Roman"/>
      <w:b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57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19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57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1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DOCUMENTS\SECRETARY%20STATION\KITE\MEMBERSHIP%20APPLICATION%20FORM%20NON-T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8E08D-7B45-4C3E-886C-877814CF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 NON-TSC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ADMIN</dc:creator>
  <cp:lastModifiedBy>Admin</cp:lastModifiedBy>
  <cp:revision>4</cp:revision>
  <cp:lastPrinted>2022-06-08T07:58:00Z</cp:lastPrinted>
  <dcterms:created xsi:type="dcterms:W3CDTF">2022-07-28T11:53:00Z</dcterms:created>
  <dcterms:modified xsi:type="dcterms:W3CDTF">2022-10-04T07:35:00Z</dcterms:modified>
</cp:coreProperties>
</file>