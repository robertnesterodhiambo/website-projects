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BB" w:rsidRPr="003329F4" w:rsidRDefault="003854BB" w:rsidP="003854BB">
      <w:pPr>
        <w:spacing w:after="120"/>
        <w:jc w:val="center"/>
        <w:rPr>
          <w:rFonts w:asciiTheme="majorHAnsi" w:hAnsiTheme="majorHAnsi"/>
          <w:b/>
          <w:u w:val="single"/>
        </w:rPr>
      </w:pPr>
      <w:r w:rsidRPr="003329F4">
        <w:rPr>
          <w:rFonts w:asciiTheme="majorHAnsi" w:hAnsiTheme="majorHAnsi"/>
          <w:b/>
          <w:u w:val="single"/>
        </w:rPr>
        <w:t xml:space="preserve">FUNERAL COVER DETAILS FORM FOR </w:t>
      </w:r>
      <w:r>
        <w:rPr>
          <w:rFonts w:asciiTheme="majorHAnsi" w:hAnsiTheme="majorHAnsi"/>
          <w:b/>
          <w:u w:val="single"/>
        </w:rPr>
        <w:t>FOUR</w:t>
      </w:r>
      <w:r w:rsidRPr="003329F4">
        <w:rPr>
          <w:rFonts w:asciiTheme="majorHAnsi" w:hAnsiTheme="majorHAnsi"/>
          <w:b/>
          <w:u w:val="single"/>
        </w:rPr>
        <w:t xml:space="preserve"> CHILDREN &amp; A SPOUSE</w:t>
      </w:r>
    </w:p>
    <w:tbl>
      <w:tblPr>
        <w:tblStyle w:val="TableGrid"/>
        <w:tblW w:w="9393" w:type="dxa"/>
        <w:tblLook w:val="04A0"/>
      </w:tblPr>
      <w:tblGrid>
        <w:gridCol w:w="405"/>
        <w:gridCol w:w="1956"/>
        <w:gridCol w:w="2279"/>
        <w:gridCol w:w="418"/>
        <w:gridCol w:w="2003"/>
        <w:gridCol w:w="2332"/>
      </w:tblGrid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MEMBERS’S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MEMBER’S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TSC/P.F.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2A0AA8" w:rsidRPr="003854BB" w:rsidTr="003854BB">
        <w:trPr>
          <w:trHeight w:val="207"/>
        </w:trPr>
        <w:tc>
          <w:tcPr>
            <w:tcW w:w="405" w:type="dxa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2A0AA8" w:rsidRPr="003854BB" w:rsidRDefault="002A0AA8" w:rsidP="001E15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031" w:type="dxa"/>
            <w:gridSpan w:val="4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SIGN: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DETAILS</w:t>
            </w: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CHILDREN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b)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</w:tbl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Attach: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 xml:space="preserve">Copy of Spouse ID 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>Copies of Birth Certificates of the FOUR children</w:t>
      </w:r>
      <w:r w:rsidR="002A0AA8">
        <w:rPr>
          <w:sz w:val="20"/>
          <w:szCs w:val="20"/>
        </w:rPr>
        <w:t xml:space="preserve"> </w:t>
      </w:r>
      <w:r w:rsidR="002A0AA8" w:rsidRPr="00F30CE7">
        <w:rPr>
          <w:b/>
        </w:rPr>
        <w:t>(for children above 18yrs include National ID</w:t>
      </w:r>
      <w:r w:rsidR="002A0AA8">
        <w:rPr>
          <w:b/>
        </w:rPr>
        <w:t xml:space="preserve"> &amp; Birth Certificate.</w:t>
      </w:r>
      <w:r w:rsidR="002A0AA8" w:rsidRPr="00F30CE7">
        <w:rPr>
          <w:b/>
        </w:rPr>
        <w:t>)</w:t>
      </w:r>
    </w:p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NB: This cover only covers children below 25 years of age</w:t>
      </w:r>
    </w:p>
    <w:p w:rsidR="003854BB" w:rsidRPr="001007E3" w:rsidRDefault="003854BB" w:rsidP="003854BB">
      <w:pPr>
        <w:rPr>
          <w:sz w:val="18"/>
          <w:szCs w:val="18"/>
        </w:rPr>
      </w:pPr>
    </w:p>
    <w:p w:rsidR="003854BB" w:rsidRDefault="00494CDA" w:rsidP="003854BB">
      <w:pPr>
        <w:rPr>
          <w:b/>
          <w:sz w:val="20"/>
          <w:szCs w:val="20"/>
        </w:rPr>
      </w:pPr>
      <w:r w:rsidRPr="00494CDA">
        <w:rPr>
          <w:noProof/>
          <w:sz w:val="22"/>
          <w:szCs w:val="22"/>
        </w:rPr>
        <w:pict>
          <v:line id="Straight Connector 5" o:spid="_x0000_s1028" style="position:absolute;z-index:251658240;visibility:visible;mso-wrap-distance-top:-6e-5mm;mso-wrap-distance-bottom:-6e-5mm" from="0,2.75pt" to="46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" strokecolor="#76923c" strokeweight="2.25pt">
            <o:lock v:ext="edit" shapetype="f"/>
          </v:line>
        </w:pict>
      </w:r>
    </w:p>
    <w:p w:rsidR="003854BB" w:rsidRPr="003854BB" w:rsidRDefault="003854BB" w:rsidP="003854BB">
      <w:pPr>
        <w:rPr>
          <w:b/>
          <w:sz w:val="18"/>
          <w:szCs w:val="18"/>
        </w:rPr>
      </w:pPr>
      <w:r w:rsidRPr="003854BB">
        <w:rPr>
          <w:b/>
          <w:sz w:val="18"/>
          <w:szCs w:val="18"/>
        </w:rPr>
        <w:t>OFFICIAL USE:</w:t>
      </w:r>
    </w:p>
    <w:p w:rsidR="003854BB" w:rsidRPr="003854BB" w:rsidRDefault="003854BB" w:rsidP="003854BB">
      <w:pPr>
        <w:rPr>
          <w:sz w:val="18"/>
          <w:szCs w:val="18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Rec</w:t>
      </w:r>
      <w:r>
        <w:rPr>
          <w:sz w:val="20"/>
          <w:szCs w:val="20"/>
        </w:rPr>
        <w:t>eived</w:t>
      </w:r>
      <w:r w:rsidRPr="003854BB">
        <w:rPr>
          <w:sz w:val="20"/>
          <w:szCs w:val="20"/>
        </w:rPr>
        <w:t xml:space="preserve"> by: _____________________________     Signature: ____________________ Date: ________________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Registered by</w:t>
      </w:r>
      <w:r>
        <w:rPr>
          <w:sz w:val="20"/>
          <w:szCs w:val="20"/>
        </w:rPr>
        <w:t xml:space="preserve"> (System)</w:t>
      </w:r>
      <w:r w:rsidRPr="003854BB">
        <w:rPr>
          <w:sz w:val="20"/>
          <w:szCs w:val="20"/>
        </w:rPr>
        <w:t xml:space="preserve">: </w:t>
      </w:r>
      <w:r w:rsidRPr="003854BB">
        <w:rPr>
          <w:b/>
          <w:sz w:val="20"/>
          <w:szCs w:val="20"/>
        </w:rPr>
        <w:t>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>
        <w:rPr>
          <w:sz w:val="20"/>
          <w:szCs w:val="20"/>
        </w:rPr>
        <w:t>Forwarded</w:t>
      </w:r>
      <w:r w:rsidRPr="003854BB">
        <w:rPr>
          <w:sz w:val="20"/>
          <w:szCs w:val="20"/>
        </w:rPr>
        <w:t xml:space="preserve"> by: </w:t>
      </w:r>
      <w:r w:rsidRPr="003854BB">
        <w:rPr>
          <w:b/>
          <w:sz w:val="20"/>
          <w:szCs w:val="20"/>
        </w:rPr>
        <w:t>______________________________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sectPr w:rsidR="003854BB" w:rsidRPr="003854BB" w:rsidSect="00385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9F4" w:rsidRDefault="009329F4" w:rsidP="00E5719D">
      <w:r>
        <w:separator/>
      </w:r>
    </w:p>
  </w:endnote>
  <w:endnote w:type="continuationSeparator" w:id="0">
    <w:p w:rsidR="009329F4" w:rsidRDefault="009329F4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9F4" w:rsidRDefault="009329F4" w:rsidP="00E5719D">
      <w:r>
        <w:separator/>
      </w:r>
    </w:p>
  </w:footnote>
  <w:footnote w:type="continuationSeparator" w:id="0">
    <w:p w:rsidR="009329F4" w:rsidRDefault="009329F4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E940C8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-379095</wp:posOffset>
          </wp:positionH>
          <wp:positionV relativeFrom="paragraph">
            <wp:posOffset>-133351</wp:posOffset>
          </wp:positionV>
          <wp:extent cx="2381250" cy="466725"/>
          <wp:effectExtent l="19050" t="0" r="0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  <w:r w:rsidR="00E940C8">
      <w:rPr>
        <w:sz w:val="24"/>
        <w:szCs w:val="24"/>
      </w:rPr>
      <w:t xml:space="preserve">         </w:t>
    </w:r>
    <w:r w:rsidR="004C0495"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</w:t>
    </w:r>
    <w:r w:rsidR="00E940C8">
      <w:rPr>
        <w:sz w:val="24"/>
        <w:szCs w:val="24"/>
      </w:rPr>
      <w:t xml:space="preserve"> </w:t>
    </w:r>
    <w:r w:rsidR="00E5719D" w:rsidRPr="003854BB">
      <w:rPr>
        <w:sz w:val="24"/>
        <w:szCs w:val="24"/>
      </w:rPr>
      <w:t>2024767 +254799</w:t>
    </w:r>
    <w:r w:rsidR="004C0495"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="004C0495"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E940C8" w:rsidP="00E940C8">
    <w:pPr>
      <w:pStyle w:val="Header"/>
      <w:pBdr>
        <w:bottom w:val="none" w:sz="0" w:space="0" w:color="auto"/>
      </w:pBdr>
      <w:rPr>
        <w:sz w:val="24"/>
        <w:szCs w:val="24"/>
      </w:rPr>
    </w:pPr>
    <w:r>
      <w:rPr>
        <w:sz w:val="24"/>
        <w:szCs w:val="24"/>
      </w:rPr>
      <w:t xml:space="preserve">                             </w:t>
    </w:r>
    <w:r w:rsidR="004C0495" w:rsidRPr="003854BB">
      <w:rPr>
        <w:sz w:val="24"/>
        <w:szCs w:val="24"/>
      </w:rPr>
      <w:t>KISUMU-KENYA</w:t>
    </w:r>
  </w:p>
  <w:p w:rsidR="00E940C8" w:rsidRDefault="00E940C8" w:rsidP="00E940C8">
    <w:pPr>
      <w:ind w:left="-270" w:right="-540"/>
      <w:jc w:val="center"/>
      <w:rPr>
        <w:rFonts w:ascii="Tw Cen MT Condensed" w:hAnsi="Tw Cen MT Condensed"/>
        <w:b/>
        <w:sz w:val="28"/>
        <w:szCs w:val="28"/>
      </w:rPr>
    </w:pPr>
    <w:r>
      <w:rPr>
        <w:rFonts w:ascii="Tw Cen MT Condensed" w:hAnsi="Tw Cen MT Condensed"/>
        <w:b/>
        <w:sz w:val="28"/>
        <w:szCs w:val="28"/>
      </w:rPr>
      <w:t>Email: keystonedtsacco@gmail.com, info@keystonedtsacco.co.ke Web: www.keystonedtsacco.co.ke</w:t>
    </w:r>
  </w:p>
  <w:p w:rsidR="00E5719D" w:rsidRPr="003854BB" w:rsidRDefault="00E5719D" w:rsidP="00E940C8">
    <w:pPr>
      <w:pStyle w:val="Header"/>
      <w:pBdr>
        <w:bottom w:val="thickThinSmallGap" w:sz="24" w:space="0" w:color="622423"/>
      </w:pBdr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4E6E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5C11"/>
    <w:rsid w:val="00477301"/>
    <w:rsid w:val="00477EDC"/>
    <w:rsid w:val="00484928"/>
    <w:rsid w:val="004872EF"/>
    <w:rsid w:val="00494CDA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6CCD"/>
    <w:rsid w:val="00585B07"/>
    <w:rsid w:val="00590EC7"/>
    <w:rsid w:val="005963E6"/>
    <w:rsid w:val="005970C2"/>
    <w:rsid w:val="005A0402"/>
    <w:rsid w:val="005B22E5"/>
    <w:rsid w:val="005B498D"/>
    <w:rsid w:val="005C5001"/>
    <w:rsid w:val="005C62AD"/>
    <w:rsid w:val="005C745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21133"/>
    <w:rsid w:val="00924412"/>
    <w:rsid w:val="0092554C"/>
    <w:rsid w:val="00927139"/>
    <w:rsid w:val="009327C2"/>
    <w:rsid w:val="009329F4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2F0C"/>
    <w:rsid w:val="009A3998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60086"/>
    <w:rsid w:val="00A62534"/>
    <w:rsid w:val="00A67592"/>
    <w:rsid w:val="00A6759C"/>
    <w:rsid w:val="00A7339E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1D3F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91DF2"/>
    <w:rsid w:val="00B92789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E1F0F"/>
    <w:rsid w:val="00CF5179"/>
    <w:rsid w:val="00CF6BAB"/>
    <w:rsid w:val="00D0001D"/>
    <w:rsid w:val="00D049E1"/>
    <w:rsid w:val="00D074C2"/>
    <w:rsid w:val="00D1495A"/>
    <w:rsid w:val="00D20E56"/>
    <w:rsid w:val="00D273A4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40C8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07F5C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11FD8-AF9E-4C5C-8E2D-D4089FA28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2</cp:revision>
  <cp:lastPrinted>2022-10-04T08:05:00Z</cp:lastPrinted>
  <dcterms:created xsi:type="dcterms:W3CDTF">2023-02-13T11:40:00Z</dcterms:created>
  <dcterms:modified xsi:type="dcterms:W3CDTF">2023-02-13T11:40:00Z</dcterms:modified>
</cp:coreProperties>
</file>