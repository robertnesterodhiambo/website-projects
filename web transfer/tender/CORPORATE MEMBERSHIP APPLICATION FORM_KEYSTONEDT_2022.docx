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9D" w:rsidRPr="00E5719D" w:rsidRDefault="00E5719D" w:rsidP="004C0495">
      <w:pPr>
        <w:rPr>
          <w:b/>
          <w:sz w:val="28"/>
          <w:szCs w:val="28"/>
        </w:rPr>
      </w:pPr>
    </w:p>
    <w:p w:rsidR="00960D8D" w:rsidRPr="009A4D9F" w:rsidRDefault="009A4D9F" w:rsidP="00220330">
      <w:pPr>
        <w:jc w:val="center"/>
        <w:rPr>
          <w:b/>
          <w:sz w:val="28"/>
          <w:szCs w:val="28"/>
          <w:u w:val="single"/>
        </w:rPr>
      </w:pPr>
      <w:r w:rsidRPr="009A4D9F">
        <w:rPr>
          <w:b/>
          <w:sz w:val="28"/>
          <w:szCs w:val="28"/>
          <w:u w:val="single"/>
        </w:rPr>
        <w:t>CORPORATE MEMBERSHIP</w:t>
      </w:r>
    </w:p>
    <w:p w:rsidR="00960D8D" w:rsidRPr="00E6502C" w:rsidRDefault="00E6502C" w:rsidP="00960D8D">
      <w:pPr>
        <w:rPr>
          <w:i/>
        </w:rPr>
      </w:pPr>
      <w:r w:rsidRPr="00E6502C">
        <w:t>(</w:t>
      </w:r>
      <w:r w:rsidRPr="00E6502C">
        <w:rPr>
          <w:i/>
        </w:rPr>
        <w:t>Kindly fill in Capital Letters)</w:t>
      </w:r>
    </w:p>
    <w:p w:rsidR="00960D8D" w:rsidRPr="00410B27" w:rsidRDefault="00960D8D" w:rsidP="00960D8D">
      <w:pPr>
        <w:rPr>
          <w:sz w:val="16"/>
          <w:szCs w:val="16"/>
        </w:rPr>
      </w:pPr>
    </w:p>
    <w:p w:rsidR="00960D8D" w:rsidRPr="00220330" w:rsidRDefault="00A92C6E" w:rsidP="00960D8D">
      <w:pPr>
        <w:rPr>
          <w:b/>
          <w:u w:val="single"/>
        </w:rPr>
      </w:pPr>
      <w:r>
        <w:rPr>
          <w:b/>
          <w:u w:val="single"/>
        </w:rPr>
        <w:t>PERSONAL DETAILS</w:t>
      </w:r>
    </w:p>
    <w:p w:rsidR="00960D8D" w:rsidRPr="00750E3B" w:rsidRDefault="00960D8D" w:rsidP="002D61E5">
      <w:pPr>
        <w:spacing w:line="276" w:lineRule="auto"/>
        <w:rPr>
          <w:sz w:val="16"/>
          <w:szCs w:val="16"/>
        </w:rPr>
      </w:pPr>
    </w:p>
    <w:p w:rsidR="009A4D9F" w:rsidRDefault="009A4D9F" w:rsidP="003854BB">
      <w:pPr>
        <w:spacing w:line="360" w:lineRule="auto"/>
        <w:ind w:right="-144"/>
      </w:pPr>
      <w:r>
        <w:t xml:space="preserve">Business </w:t>
      </w:r>
      <w:r w:rsidR="00004680">
        <w:t>Name</w:t>
      </w:r>
      <w:r>
        <w:t>……</w:t>
      </w:r>
      <w:r w:rsidR="00960D8D">
        <w:t>………………</w:t>
      </w:r>
      <w:r>
        <w:t>…………………………Registration</w:t>
      </w:r>
      <w:r w:rsidR="00C63D42">
        <w:t xml:space="preserve"> </w:t>
      </w:r>
      <w:r>
        <w:t>No</w:t>
      </w:r>
      <w:r w:rsidR="00C63D42">
        <w:t>. ………</w:t>
      </w:r>
      <w:r w:rsidR="00BA6FA8">
        <w:t>………</w:t>
      </w:r>
      <w:r w:rsidR="00960D8D">
        <w:t>…</w:t>
      </w:r>
      <w:r w:rsidR="007514FF">
        <w:t>………</w:t>
      </w:r>
      <w:r w:rsidR="003854BB">
        <w:t>.</w:t>
      </w:r>
      <w:r w:rsidR="00BA6FA8">
        <w:t xml:space="preserve"> </w:t>
      </w:r>
    </w:p>
    <w:p w:rsidR="009A4D9F" w:rsidRDefault="009A4D9F" w:rsidP="003854BB">
      <w:pPr>
        <w:spacing w:line="360" w:lineRule="auto"/>
        <w:ind w:right="-144"/>
      </w:pPr>
      <w:r>
        <w:t>KRA PIN….</w:t>
      </w:r>
      <w:r w:rsidR="00960D8D">
        <w:t>…………</w:t>
      </w:r>
      <w:r w:rsidR="007C6796">
        <w:t>…….</w:t>
      </w:r>
      <w:r>
        <w:t xml:space="preserve"> </w:t>
      </w:r>
      <w:r>
        <w:tab/>
      </w:r>
      <w:r>
        <w:tab/>
        <w:t>Sub-County……………………</w:t>
      </w:r>
      <w:r>
        <w:tab/>
        <w:t>County…………………….</w:t>
      </w:r>
      <w:r w:rsidR="00004680">
        <w:t xml:space="preserve"> </w:t>
      </w:r>
    </w:p>
    <w:p w:rsidR="00960D8D" w:rsidRDefault="009A4D9F" w:rsidP="003854BB">
      <w:pPr>
        <w:spacing w:line="360" w:lineRule="auto"/>
        <w:ind w:right="-144"/>
      </w:pPr>
      <w:r>
        <w:t>Address……………………</w:t>
      </w:r>
      <w:r>
        <w:tab/>
      </w:r>
      <w:r>
        <w:tab/>
        <w:t>Phone No.</w:t>
      </w:r>
      <w:r w:rsidR="00004680">
        <w:t>……</w:t>
      </w:r>
      <w:r w:rsidR="004C0495">
        <w:t>…………………</w:t>
      </w:r>
      <w:r>
        <w:tab/>
        <w:t>Email………………………</w:t>
      </w:r>
    </w:p>
    <w:p w:rsidR="009A4D9F" w:rsidRDefault="009A4D9F" w:rsidP="003854BB">
      <w:pPr>
        <w:spacing w:line="360" w:lineRule="auto"/>
      </w:pPr>
      <w:r>
        <w:t>Nature of Business</w:t>
      </w:r>
      <w:r w:rsidR="00960D8D">
        <w:t>…………………………………</w:t>
      </w:r>
      <w:r w:rsidR="00BA6FA8">
        <w:t xml:space="preserve">…………………………… </w:t>
      </w:r>
    </w:p>
    <w:p w:rsidR="00BA6FA8" w:rsidRPr="009A4D9F" w:rsidRDefault="009A4D9F" w:rsidP="003854BB">
      <w:pPr>
        <w:spacing w:line="360" w:lineRule="auto"/>
        <w:rPr>
          <w:b/>
          <w:u w:val="single"/>
        </w:rPr>
      </w:pPr>
      <w:r>
        <w:rPr>
          <w:b/>
          <w:u w:val="single"/>
        </w:rPr>
        <w:t>Signatories</w:t>
      </w:r>
    </w:p>
    <w:p w:rsidR="00220330" w:rsidRDefault="009A4D9F" w:rsidP="0077473C">
      <w:pPr>
        <w:spacing w:line="360" w:lineRule="auto"/>
      </w:pPr>
      <w:r>
        <w:t>1.</w:t>
      </w:r>
      <w:r>
        <w:tab/>
        <w:t>Name…………………………………</w:t>
      </w:r>
      <w:r>
        <w:tab/>
        <w:t>ID No………………………………………….</w:t>
      </w:r>
    </w:p>
    <w:p w:rsidR="009A4D9F" w:rsidRPr="009A4D9F" w:rsidRDefault="009A4D9F" w:rsidP="0077473C">
      <w:pPr>
        <w:spacing w:line="360" w:lineRule="auto"/>
      </w:pPr>
      <w:r>
        <w:tab/>
        <w:t>KRA PIN…………………………….</w:t>
      </w:r>
      <w:r>
        <w:tab/>
        <w:t>Phone Number………………………………….</w:t>
      </w:r>
    </w:p>
    <w:p w:rsidR="009A4D9F" w:rsidRDefault="009A4D9F" w:rsidP="0077473C">
      <w:pPr>
        <w:spacing w:line="360" w:lineRule="auto"/>
      </w:pPr>
      <w:r>
        <w:rPr>
          <w:sz w:val="16"/>
          <w:szCs w:val="16"/>
        </w:rPr>
        <w:tab/>
      </w:r>
      <w:r>
        <w:t>Address………………………………</w:t>
      </w:r>
      <w:r>
        <w:tab/>
        <w:t>Email Address………………………………….</w:t>
      </w:r>
    </w:p>
    <w:p w:rsidR="009A4D9F" w:rsidRPr="009A4D9F" w:rsidRDefault="009A4D9F" w:rsidP="0077473C">
      <w:pPr>
        <w:spacing w:line="360" w:lineRule="auto"/>
      </w:pPr>
      <w:r>
        <w:tab/>
        <w:t>Sign………………………………….</w:t>
      </w:r>
      <w:r>
        <w:tab/>
        <w:t>Date…………………………………………….</w:t>
      </w:r>
    </w:p>
    <w:p w:rsidR="009A4D9F" w:rsidRDefault="009A4D9F" w:rsidP="0077473C">
      <w:pPr>
        <w:spacing w:line="360" w:lineRule="auto"/>
      </w:pPr>
      <w:r>
        <w:t>2.</w:t>
      </w:r>
      <w:r>
        <w:tab/>
        <w:t>Name…………………………………</w:t>
      </w:r>
      <w:r>
        <w:tab/>
        <w:t>ID No………………………………………….</w:t>
      </w:r>
    </w:p>
    <w:p w:rsidR="009A4D9F" w:rsidRPr="009A4D9F" w:rsidRDefault="009A4D9F" w:rsidP="0077473C">
      <w:pPr>
        <w:spacing w:line="360" w:lineRule="auto"/>
      </w:pPr>
      <w:r>
        <w:tab/>
        <w:t>KRA PIN…………………………….</w:t>
      </w:r>
      <w:r>
        <w:tab/>
        <w:t>Phone Number………………………………….</w:t>
      </w:r>
    </w:p>
    <w:p w:rsidR="009A4D9F" w:rsidRDefault="009A4D9F" w:rsidP="0077473C">
      <w:pPr>
        <w:spacing w:line="360" w:lineRule="auto"/>
      </w:pPr>
      <w:r>
        <w:rPr>
          <w:sz w:val="16"/>
          <w:szCs w:val="16"/>
        </w:rPr>
        <w:tab/>
      </w:r>
      <w:r>
        <w:t>Address………………………………</w:t>
      </w:r>
      <w:r>
        <w:tab/>
        <w:t>Email Address………………………………….</w:t>
      </w:r>
    </w:p>
    <w:p w:rsidR="009A4D9F" w:rsidRPr="009A4D9F" w:rsidRDefault="009A4D9F" w:rsidP="0077473C">
      <w:pPr>
        <w:spacing w:line="360" w:lineRule="auto"/>
      </w:pPr>
      <w:r>
        <w:tab/>
        <w:t>Sign………………………………….</w:t>
      </w:r>
      <w:r>
        <w:tab/>
        <w:t>Date…………………………………………….</w:t>
      </w:r>
    </w:p>
    <w:p w:rsidR="009A4D9F" w:rsidRDefault="009A4D9F" w:rsidP="0077473C">
      <w:pPr>
        <w:spacing w:line="360" w:lineRule="auto"/>
      </w:pPr>
      <w:r>
        <w:t>3.</w:t>
      </w:r>
      <w:r>
        <w:tab/>
        <w:t>Name…………………………………</w:t>
      </w:r>
      <w:r>
        <w:tab/>
        <w:t>ID No………………………………………….</w:t>
      </w:r>
    </w:p>
    <w:p w:rsidR="009A4D9F" w:rsidRPr="009A4D9F" w:rsidRDefault="009A4D9F" w:rsidP="0077473C">
      <w:pPr>
        <w:spacing w:line="360" w:lineRule="auto"/>
      </w:pPr>
      <w:r>
        <w:tab/>
        <w:t>KRA PIN…………………………….</w:t>
      </w:r>
      <w:r>
        <w:tab/>
        <w:t>Phone Number………………………………….</w:t>
      </w:r>
    </w:p>
    <w:p w:rsidR="009A4D9F" w:rsidRDefault="009A4D9F" w:rsidP="0077473C">
      <w:pPr>
        <w:spacing w:line="360" w:lineRule="auto"/>
      </w:pPr>
      <w:r>
        <w:rPr>
          <w:sz w:val="16"/>
          <w:szCs w:val="16"/>
        </w:rPr>
        <w:tab/>
      </w:r>
      <w:r>
        <w:t>Address………………………………</w:t>
      </w:r>
      <w:r>
        <w:tab/>
        <w:t>Email Address………………………………….</w:t>
      </w:r>
    </w:p>
    <w:p w:rsidR="009A4D9F" w:rsidRPr="009A4D9F" w:rsidRDefault="009A4D9F" w:rsidP="0077473C">
      <w:pPr>
        <w:spacing w:line="360" w:lineRule="auto"/>
      </w:pPr>
      <w:r>
        <w:tab/>
        <w:t>Sign………………………………….</w:t>
      </w:r>
      <w:r>
        <w:tab/>
        <w:t>Date…………………………………………….</w:t>
      </w:r>
    </w:p>
    <w:p w:rsidR="009A4D9F" w:rsidRPr="009A4D9F" w:rsidRDefault="009A4D9F" w:rsidP="003854BB">
      <w:pPr>
        <w:spacing w:line="360" w:lineRule="auto"/>
      </w:pPr>
    </w:p>
    <w:p w:rsidR="00FB6AF5" w:rsidRDefault="00FB6AF5" w:rsidP="003854BB">
      <w:pPr>
        <w:spacing w:line="360" w:lineRule="auto"/>
        <w:rPr>
          <w:b/>
        </w:rPr>
      </w:pPr>
      <w:r w:rsidRPr="00E5719D">
        <w:rPr>
          <w:b/>
        </w:rPr>
        <w:t>RECRUITED BY………………………………………. SIGN………………………</w:t>
      </w:r>
      <w:r w:rsidR="00530D56">
        <w:rPr>
          <w:b/>
        </w:rPr>
        <w:t>………………...</w:t>
      </w:r>
    </w:p>
    <w:p w:rsidR="008B4A28" w:rsidRDefault="008B4A28" w:rsidP="003854BB">
      <w:pPr>
        <w:spacing w:line="360" w:lineRule="auto"/>
        <w:rPr>
          <w:b/>
        </w:rPr>
      </w:pPr>
    </w:p>
    <w:p w:rsidR="008B4A28" w:rsidRPr="00E5719D" w:rsidRDefault="008B4A28" w:rsidP="008B4A28">
      <w:pPr>
        <w:spacing w:line="360" w:lineRule="auto"/>
        <w:rPr>
          <w:b/>
        </w:rPr>
      </w:pPr>
      <w:r>
        <w:rPr>
          <w:b/>
        </w:rPr>
        <w:t>MOBILE NUMBER…………………………………MEMBER NO.</w:t>
      </w:r>
      <w:r w:rsidRPr="00E5719D">
        <w:rPr>
          <w:b/>
        </w:rPr>
        <w:t>…………</w:t>
      </w:r>
      <w:r>
        <w:rPr>
          <w:b/>
        </w:rPr>
        <w:t>………………..........</w:t>
      </w:r>
    </w:p>
    <w:p w:rsidR="00220330" w:rsidRPr="00750E3B" w:rsidRDefault="00220330" w:rsidP="003854BB">
      <w:pPr>
        <w:spacing w:line="360" w:lineRule="auto"/>
        <w:rPr>
          <w:sz w:val="16"/>
          <w:szCs w:val="16"/>
        </w:rPr>
      </w:pPr>
    </w:p>
    <w:p w:rsidR="00220330" w:rsidRPr="00220330" w:rsidRDefault="00220330" w:rsidP="003854BB">
      <w:pPr>
        <w:spacing w:line="360" w:lineRule="auto"/>
        <w:rPr>
          <w:b/>
          <w:u w:val="single"/>
        </w:rPr>
      </w:pPr>
      <w:r w:rsidRPr="00220330">
        <w:rPr>
          <w:b/>
          <w:u w:val="single"/>
        </w:rPr>
        <w:t>FOR OFFICIAL USE ONLY</w:t>
      </w:r>
    </w:p>
    <w:p w:rsidR="00220330" w:rsidRDefault="00220330" w:rsidP="003854BB">
      <w:pPr>
        <w:spacing w:line="360" w:lineRule="auto"/>
      </w:pPr>
      <w:r>
        <w:t>Application approve</w:t>
      </w:r>
      <w:r w:rsidR="00F52714">
        <w:t>d</w:t>
      </w:r>
      <w:r>
        <w:t>/Not approved and entered in the regis</w:t>
      </w:r>
      <w:r w:rsidR="00410B27">
        <w:t xml:space="preserve">ter as </w:t>
      </w:r>
      <w:r w:rsidR="0077473C">
        <w:t>Ac./</w:t>
      </w:r>
      <w:r w:rsidR="00410B27">
        <w:t xml:space="preserve"> No……………….. </w:t>
      </w:r>
    </w:p>
    <w:p w:rsidR="00220330" w:rsidRPr="00750E3B" w:rsidRDefault="00220330" w:rsidP="003854BB">
      <w:pPr>
        <w:spacing w:line="360" w:lineRule="auto"/>
        <w:rPr>
          <w:sz w:val="16"/>
          <w:szCs w:val="16"/>
        </w:rPr>
      </w:pPr>
    </w:p>
    <w:p w:rsidR="00410B27" w:rsidRPr="00E5719D" w:rsidRDefault="00FB6AF5" w:rsidP="003854BB">
      <w:pPr>
        <w:spacing w:line="360" w:lineRule="auto"/>
        <w:rPr>
          <w:b/>
        </w:rPr>
      </w:pPr>
      <w:r w:rsidRPr="00E5719D">
        <w:rPr>
          <w:b/>
        </w:rPr>
        <w:t>OFFICER</w:t>
      </w:r>
      <w:r w:rsidR="00DD4937">
        <w:rPr>
          <w:b/>
        </w:rPr>
        <w:t>’</w:t>
      </w:r>
      <w:r w:rsidRPr="00E5719D">
        <w:rPr>
          <w:b/>
        </w:rPr>
        <w:t>S NAME………………………..  SIGN………………… DATE…………………..</w:t>
      </w:r>
    </w:p>
    <w:p w:rsidR="00FB6AF5" w:rsidRPr="00E5719D" w:rsidRDefault="00FB6AF5" w:rsidP="003854BB">
      <w:pPr>
        <w:spacing w:line="360" w:lineRule="auto"/>
        <w:rPr>
          <w:b/>
        </w:rPr>
      </w:pPr>
    </w:p>
    <w:p w:rsidR="003854BB" w:rsidRPr="0077473C" w:rsidRDefault="0077473C" w:rsidP="003854BB">
      <w:pPr>
        <w:spacing w:line="360" w:lineRule="auto"/>
        <w:rPr>
          <w:b/>
          <w:i/>
        </w:rPr>
      </w:pPr>
      <w:r w:rsidRPr="0077473C">
        <w:rPr>
          <w:b/>
          <w:i/>
        </w:rPr>
        <w:t>Please attach National ID c</w:t>
      </w:r>
      <w:r>
        <w:rPr>
          <w:b/>
          <w:i/>
        </w:rPr>
        <w:t xml:space="preserve">opies &amp; </w:t>
      </w:r>
      <w:r w:rsidRPr="0077473C">
        <w:rPr>
          <w:b/>
          <w:i/>
        </w:rPr>
        <w:t>KRA PIN of Signatories, Registration Certificate and KRA PIN of the institution/business.</w:t>
      </w:r>
    </w:p>
    <w:sectPr w:rsidR="003854BB" w:rsidRPr="0077473C" w:rsidSect="003854BB">
      <w:headerReference w:type="even" r:id="rId8"/>
      <w:headerReference w:type="default" r:id="rId9"/>
      <w:footerReference w:type="default" r:id="rId10"/>
      <w:pgSz w:w="12240" w:h="15840"/>
      <w:pgMar w:top="564" w:right="1152" w:bottom="864" w:left="1152" w:header="360" w:footer="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82A" w:rsidRDefault="000C482A" w:rsidP="00E5719D">
      <w:r>
        <w:separator/>
      </w:r>
    </w:p>
  </w:endnote>
  <w:endnote w:type="continuationSeparator" w:id="0">
    <w:p w:rsidR="000C482A" w:rsidRDefault="000C482A" w:rsidP="00E57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2C" w:rsidRPr="003854BB" w:rsidRDefault="00E6502C" w:rsidP="008A141B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936"/>
      </w:tabs>
      <w:jc w:val="center"/>
      <w:rPr>
        <w:rFonts w:ascii="Cambria" w:hAnsi="Cambria"/>
      </w:rPr>
    </w:pPr>
    <w:r w:rsidRPr="003854BB">
      <w:rPr>
        <w:rFonts w:ascii="Cambria" w:hAnsi="Cambria"/>
        <w:b/>
        <w:i/>
      </w:rPr>
      <w:t>All correspondence to be addressed to the Chairman</w:t>
    </w:r>
  </w:p>
  <w:p w:rsidR="00E6502C" w:rsidRDefault="00E6502C" w:rsidP="00E6502C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82A" w:rsidRDefault="000C482A" w:rsidP="00E5719D">
      <w:r>
        <w:separator/>
      </w:r>
    </w:p>
  </w:footnote>
  <w:footnote w:type="continuationSeparator" w:id="0">
    <w:p w:rsidR="000C482A" w:rsidRDefault="000C482A" w:rsidP="00E57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0D3" w:rsidRDefault="00F170D3">
    <w:pPr>
      <w:pStyle w:val="Header"/>
    </w:pPr>
  </w:p>
  <w:p w:rsidR="00CF5179" w:rsidRDefault="00F170D3">
    <w:r>
      <w:rPr>
        <w:rFonts w:ascii="Cambria" w:hAnsi="Cambria"/>
        <w:b/>
        <w:sz w:val="28"/>
        <w:szCs w:val="28"/>
      </w:rPr>
      <w:t xml:space="preserve">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495" w:rsidRPr="003854BB" w:rsidRDefault="00F170D3" w:rsidP="00F170D3">
    <w:pPr>
      <w:pStyle w:val="Header"/>
      <w:pBdr>
        <w:bottom w:val="none" w:sz="0" w:space="0" w:color="auto"/>
      </w:pBdr>
      <w:ind w:right="-594"/>
      <w:jc w:val="left"/>
      <w:rPr>
        <w:sz w:val="24"/>
        <w:szCs w:val="24"/>
      </w:rPr>
    </w:pPr>
    <w:r w:rsidRPr="00F170D3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-560069</wp:posOffset>
          </wp:positionH>
          <wp:positionV relativeFrom="paragraph">
            <wp:posOffset>-133350</wp:posOffset>
          </wp:positionV>
          <wp:extent cx="2743200" cy="695325"/>
          <wp:effectExtent l="19050" t="0" r="0" b="0"/>
          <wp:wrapNone/>
          <wp:docPr id="2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                                             </w:t>
    </w:r>
  </w:p>
  <w:p w:rsidR="004C0495" w:rsidRPr="003854BB" w:rsidRDefault="004C0495" w:rsidP="009A4D9F">
    <w:pPr>
      <w:pStyle w:val="Header"/>
      <w:pBdr>
        <w:bottom w:val="thickThinSmallGap" w:sz="24" w:space="0" w:color="622423"/>
      </w:pBdr>
      <w:jc w:val="right"/>
      <w:rPr>
        <w:sz w:val="24"/>
        <w:szCs w:val="24"/>
      </w:rPr>
    </w:pPr>
    <w:r w:rsidRPr="003854BB">
      <w:rPr>
        <w:sz w:val="24"/>
        <w:szCs w:val="24"/>
      </w:rPr>
      <w:tab/>
    </w:r>
    <w:r w:rsidR="00E5719D" w:rsidRPr="003854BB">
      <w:rPr>
        <w:sz w:val="24"/>
        <w:szCs w:val="24"/>
      </w:rPr>
      <w:t>P.O BOX 2073 TEL (057)2024767 +254799</w:t>
    </w:r>
    <w:r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946</w:t>
    </w:r>
    <w:r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225</w:t>
    </w:r>
  </w:p>
  <w:p w:rsidR="004C0495" w:rsidRPr="003854BB" w:rsidRDefault="004C0495" w:rsidP="009A4D9F">
    <w:pPr>
      <w:pStyle w:val="Header"/>
      <w:pBdr>
        <w:bottom w:val="thickThinSmallGap" w:sz="24" w:space="0" w:color="622423"/>
      </w:pBdr>
      <w:jc w:val="right"/>
      <w:rPr>
        <w:sz w:val="24"/>
        <w:szCs w:val="24"/>
      </w:rPr>
    </w:pPr>
    <w:r w:rsidRPr="003854BB">
      <w:rPr>
        <w:sz w:val="24"/>
        <w:szCs w:val="24"/>
      </w:rPr>
      <w:t>KISUMU-KENYA</w:t>
    </w:r>
  </w:p>
  <w:p w:rsidR="00E5719D" w:rsidRPr="003854BB" w:rsidRDefault="004C0495" w:rsidP="009A4D9F">
    <w:pPr>
      <w:pStyle w:val="Header"/>
      <w:pBdr>
        <w:bottom w:val="thickThinSmallGap" w:sz="24" w:space="0" w:color="622423"/>
      </w:pBdr>
      <w:jc w:val="right"/>
      <w:rPr>
        <w:sz w:val="24"/>
        <w:szCs w:val="24"/>
      </w:rPr>
    </w:pPr>
    <w:r w:rsidRPr="003854BB">
      <w:rPr>
        <w:sz w:val="24"/>
        <w:szCs w:val="24"/>
      </w:rPr>
      <w:t xml:space="preserve">Email Address: </w:t>
    </w:r>
    <w:r w:rsidR="00F059AF" w:rsidRPr="00F059AF">
      <w:rPr>
        <w:sz w:val="24"/>
        <w:szCs w:val="24"/>
      </w:rPr>
      <w:t>keystonedtsacco@gmail.com</w:t>
    </w:r>
    <w:r w:rsidR="00F059AF">
      <w:rPr>
        <w:sz w:val="24"/>
        <w:szCs w:val="24"/>
      </w:rPr>
      <w:t>, info@keystonedtsacco.co.ke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D3D12"/>
    <w:multiLevelType w:val="hybridMultilevel"/>
    <w:tmpl w:val="F824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145EF"/>
    <w:multiLevelType w:val="hybridMultilevel"/>
    <w:tmpl w:val="5650A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A23D24"/>
    <w:rsid w:val="0000172E"/>
    <w:rsid w:val="0000306F"/>
    <w:rsid w:val="00003FED"/>
    <w:rsid w:val="00004680"/>
    <w:rsid w:val="00011E2C"/>
    <w:rsid w:val="00013F8F"/>
    <w:rsid w:val="00024263"/>
    <w:rsid w:val="000332FC"/>
    <w:rsid w:val="00036734"/>
    <w:rsid w:val="00040BCE"/>
    <w:rsid w:val="000441FB"/>
    <w:rsid w:val="0005705A"/>
    <w:rsid w:val="00060523"/>
    <w:rsid w:val="00065967"/>
    <w:rsid w:val="00066B8B"/>
    <w:rsid w:val="000678B6"/>
    <w:rsid w:val="000737D8"/>
    <w:rsid w:val="000771D8"/>
    <w:rsid w:val="00080BA4"/>
    <w:rsid w:val="00081063"/>
    <w:rsid w:val="00096D5B"/>
    <w:rsid w:val="00097DC4"/>
    <w:rsid w:val="000A2B2B"/>
    <w:rsid w:val="000B1A9D"/>
    <w:rsid w:val="000C00C8"/>
    <w:rsid w:val="000C3A43"/>
    <w:rsid w:val="000C482A"/>
    <w:rsid w:val="000E59A6"/>
    <w:rsid w:val="000E7AF5"/>
    <w:rsid w:val="000E7D33"/>
    <w:rsid w:val="00102729"/>
    <w:rsid w:val="00104861"/>
    <w:rsid w:val="0011179F"/>
    <w:rsid w:val="00115887"/>
    <w:rsid w:val="00121180"/>
    <w:rsid w:val="0012426A"/>
    <w:rsid w:val="00132069"/>
    <w:rsid w:val="0013223F"/>
    <w:rsid w:val="0013249C"/>
    <w:rsid w:val="0013652E"/>
    <w:rsid w:val="00136A84"/>
    <w:rsid w:val="001406AE"/>
    <w:rsid w:val="001406B9"/>
    <w:rsid w:val="00141004"/>
    <w:rsid w:val="00143461"/>
    <w:rsid w:val="0015688E"/>
    <w:rsid w:val="001576E7"/>
    <w:rsid w:val="00172085"/>
    <w:rsid w:val="001775B8"/>
    <w:rsid w:val="0017760B"/>
    <w:rsid w:val="001778B3"/>
    <w:rsid w:val="00185244"/>
    <w:rsid w:val="00192EBB"/>
    <w:rsid w:val="001A0FF0"/>
    <w:rsid w:val="001A5792"/>
    <w:rsid w:val="001B19A1"/>
    <w:rsid w:val="001B4366"/>
    <w:rsid w:val="001B7593"/>
    <w:rsid w:val="001C398A"/>
    <w:rsid w:val="001C4C2F"/>
    <w:rsid w:val="001C527D"/>
    <w:rsid w:val="001D4CD2"/>
    <w:rsid w:val="001D7743"/>
    <w:rsid w:val="001F5B10"/>
    <w:rsid w:val="001F5B6B"/>
    <w:rsid w:val="00202862"/>
    <w:rsid w:val="00203D23"/>
    <w:rsid w:val="0020593A"/>
    <w:rsid w:val="00205D5D"/>
    <w:rsid w:val="0021171A"/>
    <w:rsid w:val="00212522"/>
    <w:rsid w:val="00213AD6"/>
    <w:rsid w:val="00220330"/>
    <w:rsid w:val="00221B4F"/>
    <w:rsid w:val="00232F7E"/>
    <w:rsid w:val="002426ED"/>
    <w:rsid w:val="00243F5E"/>
    <w:rsid w:val="0024779E"/>
    <w:rsid w:val="002514F0"/>
    <w:rsid w:val="002520A6"/>
    <w:rsid w:val="00252A7D"/>
    <w:rsid w:val="002530C1"/>
    <w:rsid w:val="00253E0E"/>
    <w:rsid w:val="00254BAF"/>
    <w:rsid w:val="00266826"/>
    <w:rsid w:val="00272A50"/>
    <w:rsid w:val="002778AA"/>
    <w:rsid w:val="00281602"/>
    <w:rsid w:val="00290D5B"/>
    <w:rsid w:val="00296548"/>
    <w:rsid w:val="002976F7"/>
    <w:rsid w:val="002A0AA8"/>
    <w:rsid w:val="002A5767"/>
    <w:rsid w:val="002A6B95"/>
    <w:rsid w:val="002C67C3"/>
    <w:rsid w:val="002C6925"/>
    <w:rsid w:val="002D0CE9"/>
    <w:rsid w:val="002D3083"/>
    <w:rsid w:val="002D536C"/>
    <w:rsid w:val="002D61E5"/>
    <w:rsid w:val="002E4B90"/>
    <w:rsid w:val="002F14E2"/>
    <w:rsid w:val="002F18E4"/>
    <w:rsid w:val="002F4BBD"/>
    <w:rsid w:val="002F698A"/>
    <w:rsid w:val="00305A0A"/>
    <w:rsid w:val="00316672"/>
    <w:rsid w:val="003223F1"/>
    <w:rsid w:val="003227B4"/>
    <w:rsid w:val="00333B2B"/>
    <w:rsid w:val="0033479D"/>
    <w:rsid w:val="00335578"/>
    <w:rsid w:val="00336CC8"/>
    <w:rsid w:val="00340BFC"/>
    <w:rsid w:val="003475D2"/>
    <w:rsid w:val="0035192B"/>
    <w:rsid w:val="0035218A"/>
    <w:rsid w:val="003529E5"/>
    <w:rsid w:val="00357CA3"/>
    <w:rsid w:val="0036432E"/>
    <w:rsid w:val="0036619C"/>
    <w:rsid w:val="003672F3"/>
    <w:rsid w:val="003737D5"/>
    <w:rsid w:val="00373B14"/>
    <w:rsid w:val="0038078B"/>
    <w:rsid w:val="0038173C"/>
    <w:rsid w:val="00384125"/>
    <w:rsid w:val="003854BB"/>
    <w:rsid w:val="00387934"/>
    <w:rsid w:val="003923AB"/>
    <w:rsid w:val="00392F76"/>
    <w:rsid w:val="003A3CEB"/>
    <w:rsid w:val="003A65AF"/>
    <w:rsid w:val="003C6695"/>
    <w:rsid w:val="003D21B9"/>
    <w:rsid w:val="003D2D4A"/>
    <w:rsid w:val="003D3052"/>
    <w:rsid w:val="003D3B4C"/>
    <w:rsid w:val="003D4460"/>
    <w:rsid w:val="003D5A37"/>
    <w:rsid w:val="003E233A"/>
    <w:rsid w:val="003E45AF"/>
    <w:rsid w:val="003F1DBE"/>
    <w:rsid w:val="003F3C27"/>
    <w:rsid w:val="003F6DC2"/>
    <w:rsid w:val="004023DF"/>
    <w:rsid w:val="00407DB6"/>
    <w:rsid w:val="00407DDD"/>
    <w:rsid w:val="00410B27"/>
    <w:rsid w:val="004144D8"/>
    <w:rsid w:val="00420BE9"/>
    <w:rsid w:val="0043089A"/>
    <w:rsid w:val="00442DD2"/>
    <w:rsid w:val="00447E29"/>
    <w:rsid w:val="00450C82"/>
    <w:rsid w:val="00452CC6"/>
    <w:rsid w:val="00456FCF"/>
    <w:rsid w:val="0046166A"/>
    <w:rsid w:val="00465835"/>
    <w:rsid w:val="00467102"/>
    <w:rsid w:val="00467EA1"/>
    <w:rsid w:val="00475C11"/>
    <w:rsid w:val="00477301"/>
    <w:rsid w:val="00477EDC"/>
    <w:rsid w:val="00484928"/>
    <w:rsid w:val="004872EF"/>
    <w:rsid w:val="00494EAB"/>
    <w:rsid w:val="004B5818"/>
    <w:rsid w:val="004B62F7"/>
    <w:rsid w:val="004C0495"/>
    <w:rsid w:val="004C4C38"/>
    <w:rsid w:val="004C64E8"/>
    <w:rsid w:val="004C6818"/>
    <w:rsid w:val="004D1DC0"/>
    <w:rsid w:val="004E3811"/>
    <w:rsid w:val="004E66FB"/>
    <w:rsid w:val="005002D6"/>
    <w:rsid w:val="005003B2"/>
    <w:rsid w:val="00504A72"/>
    <w:rsid w:val="00530D56"/>
    <w:rsid w:val="00531338"/>
    <w:rsid w:val="00540BDC"/>
    <w:rsid w:val="00545F25"/>
    <w:rsid w:val="005468FA"/>
    <w:rsid w:val="00552130"/>
    <w:rsid w:val="005566B6"/>
    <w:rsid w:val="00560DFF"/>
    <w:rsid w:val="00560F7A"/>
    <w:rsid w:val="0056188D"/>
    <w:rsid w:val="005671B9"/>
    <w:rsid w:val="005705AA"/>
    <w:rsid w:val="00576CCD"/>
    <w:rsid w:val="00585B07"/>
    <w:rsid w:val="00590EC7"/>
    <w:rsid w:val="005963E6"/>
    <w:rsid w:val="005970C2"/>
    <w:rsid w:val="005A0402"/>
    <w:rsid w:val="005B22E5"/>
    <w:rsid w:val="005B498D"/>
    <w:rsid w:val="005C5001"/>
    <w:rsid w:val="005C62AD"/>
    <w:rsid w:val="005C7451"/>
    <w:rsid w:val="005E0151"/>
    <w:rsid w:val="005E5DE9"/>
    <w:rsid w:val="005F26E9"/>
    <w:rsid w:val="005F40C9"/>
    <w:rsid w:val="006022F7"/>
    <w:rsid w:val="00603337"/>
    <w:rsid w:val="0060671C"/>
    <w:rsid w:val="00610E52"/>
    <w:rsid w:val="00611F98"/>
    <w:rsid w:val="00614245"/>
    <w:rsid w:val="006162F3"/>
    <w:rsid w:val="00631800"/>
    <w:rsid w:val="00632AB4"/>
    <w:rsid w:val="0063365F"/>
    <w:rsid w:val="00643308"/>
    <w:rsid w:val="00644F2D"/>
    <w:rsid w:val="00646B41"/>
    <w:rsid w:val="00652761"/>
    <w:rsid w:val="0065757B"/>
    <w:rsid w:val="006620A5"/>
    <w:rsid w:val="0067791B"/>
    <w:rsid w:val="00691567"/>
    <w:rsid w:val="006966DA"/>
    <w:rsid w:val="006A0BEE"/>
    <w:rsid w:val="006A70A3"/>
    <w:rsid w:val="006A7580"/>
    <w:rsid w:val="006B5182"/>
    <w:rsid w:val="006B7328"/>
    <w:rsid w:val="006C19A0"/>
    <w:rsid w:val="006C4745"/>
    <w:rsid w:val="006C5EF9"/>
    <w:rsid w:val="006C6D76"/>
    <w:rsid w:val="006C6FD8"/>
    <w:rsid w:val="006D0711"/>
    <w:rsid w:val="006D0854"/>
    <w:rsid w:val="006D3207"/>
    <w:rsid w:val="006E1A0C"/>
    <w:rsid w:val="006F7E36"/>
    <w:rsid w:val="007048AE"/>
    <w:rsid w:val="007118F5"/>
    <w:rsid w:val="00712107"/>
    <w:rsid w:val="00716854"/>
    <w:rsid w:val="007251DB"/>
    <w:rsid w:val="00732A77"/>
    <w:rsid w:val="00743287"/>
    <w:rsid w:val="00750E3B"/>
    <w:rsid w:val="007514FF"/>
    <w:rsid w:val="007528A4"/>
    <w:rsid w:val="00755C72"/>
    <w:rsid w:val="007608A0"/>
    <w:rsid w:val="007654BA"/>
    <w:rsid w:val="00765833"/>
    <w:rsid w:val="0076632E"/>
    <w:rsid w:val="0077473C"/>
    <w:rsid w:val="00775ECD"/>
    <w:rsid w:val="00780E9C"/>
    <w:rsid w:val="00781B73"/>
    <w:rsid w:val="00795930"/>
    <w:rsid w:val="007A5CE3"/>
    <w:rsid w:val="007A6C67"/>
    <w:rsid w:val="007A6E5E"/>
    <w:rsid w:val="007B6A27"/>
    <w:rsid w:val="007C1E17"/>
    <w:rsid w:val="007C6796"/>
    <w:rsid w:val="007D0B17"/>
    <w:rsid w:val="007D1D2F"/>
    <w:rsid w:val="007D3CA6"/>
    <w:rsid w:val="007F0886"/>
    <w:rsid w:val="007F1504"/>
    <w:rsid w:val="007F2A0F"/>
    <w:rsid w:val="007F4232"/>
    <w:rsid w:val="00802C80"/>
    <w:rsid w:val="00813707"/>
    <w:rsid w:val="008138AF"/>
    <w:rsid w:val="008139F0"/>
    <w:rsid w:val="0081687F"/>
    <w:rsid w:val="00817481"/>
    <w:rsid w:val="00820E12"/>
    <w:rsid w:val="00823247"/>
    <w:rsid w:val="008249F3"/>
    <w:rsid w:val="00840168"/>
    <w:rsid w:val="008432C0"/>
    <w:rsid w:val="008436C4"/>
    <w:rsid w:val="00845B55"/>
    <w:rsid w:val="00846D3C"/>
    <w:rsid w:val="008520B3"/>
    <w:rsid w:val="008526C4"/>
    <w:rsid w:val="00853FCA"/>
    <w:rsid w:val="0085671E"/>
    <w:rsid w:val="00865378"/>
    <w:rsid w:val="0088178E"/>
    <w:rsid w:val="0088740A"/>
    <w:rsid w:val="008877AA"/>
    <w:rsid w:val="00887DB5"/>
    <w:rsid w:val="008901CA"/>
    <w:rsid w:val="00890EF3"/>
    <w:rsid w:val="008932B8"/>
    <w:rsid w:val="00893C84"/>
    <w:rsid w:val="00896826"/>
    <w:rsid w:val="00897AA8"/>
    <w:rsid w:val="008A141B"/>
    <w:rsid w:val="008A1F28"/>
    <w:rsid w:val="008A2D4B"/>
    <w:rsid w:val="008A2E01"/>
    <w:rsid w:val="008A56B6"/>
    <w:rsid w:val="008A58FD"/>
    <w:rsid w:val="008A7052"/>
    <w:rsid w:val="008B1290"/>
    <w:rsid w:val="008B12CC"/>
    <w:rsid w:val="008B3BB5"/>
    <w:rsid w:val="008B4A28"/>
    <w:rsid w:val="008B749F"/>
    <w:rsid w:val="008C11AF"/>
    <w:rsid w:val="008C1CCD"/>
    <w:rsid w:val="008C7671"/>
    <w:rsid w:val="008D0BE2"/>
    <w:rsid w:val="008D7C7C"/>
    <w:rsid w:val="008F2F70"/>
    <w:rsid w:val="008F4F4B"/>
    <w:rsid w:val="008F5BE4"/>
    <w:rsid w:val="008F5FD0"/>
    <w:rsid w:val="008F6662"/>
    <w:rsid w:val="008F714A"/>
    <w:rsid w:val="009004FB"/>
    <w:rsid w:val="0090118C"/>
    <w:rsid w:val="0090423E"/>
    <w:rsid w:val="009053D3"/>
    <w:rsid w:val="00914626"/>
    <w:rsid w:val="00914B47"/>
    <w:rsid w:val="00921133"/>
    <w:rsid w:val="00924412"/>
    <w:rsid w:val="0092554C"/>
    <w:rsid w:val="00927139"/>
    <w:rsid w:val="009327C2"/>
    <w:rsid w:val="00935862"/>
    <w:rsid w:val="00960D8D"/>
    <w:rsid w:val="00966950"/>
    <w:rsid w:val="00975D60"/>
    <w:rsid w:val="00975E5C"/>
    <w:rsid w:val="00984D72"/>
    <w:rsid w:val="00985EA5"/>
    <w:rsid w:val="009860A9"/>
    <w:rsid w:val="00987E36"/>
    <w:rsid w:val="0099242D"/>
    <w:rsid w:val="0099353A"/>
    <w:rsid w:val="009A2AE7"/>
    <w:rsid w:val="009A3998"/>
    <w:rsid w:val="009A4D9F"/>
    <w:rsid w:val="009B055C"/>
    <w:rsid w:val="009B1D78"/>
    <w:rsid w:val="009C125E"/>
    <w:rsid w:val="009D0937"/>
    <w:rsid w:val="009D1677"/>
    <w:rsid w:val="009E0C30"/>
    <w:rsid w:val="009E3763"/>
    <w:rsid w:val="009E5BA0"/>
    <w:rsid w:val="009F73CE"/>
    <w:rsid w:val="00A150D3"/>
    <w:rsid w:val="00A20484"/>
    <w:rsid w:val="00A23D24"/>
    <w:rsid w:val="00A24EFD"/>
    <w:rsid w:val="00A256F9"/>
    <w:rsid w:val="00A26D7D"/>
    <w:rsid w:val="00A3098E"/>
    <w:rsid w:val="00A3335F"/>
    <w:rsid w:val="00A3758B"/>
    <w:rsid w:val="00A60086"/>
    <w:rsid w:val="00A62534"/>
    <w:rsid w:val="00A67592"/>
    <w:rsid w:val="00A6759C"/>
    <w:rsid w:val="00A7339E"/>
    <w:rsid w:val="00A765C8"/>
    <w:rsid w:val="00A77EFC"/>
    <w:rsid w:val="00A85809"/>
    <w:rsid w:val="00A8697E"/>
    <w:rsid w:val="00A87735"/>
    <w:rsid w:val="00A927E1"/>
    <w:rsid w:val="00A92C6E"/>
    <w:rsid w:val="00AA57B9"/>
    <w:rsid w:val="00AB652E"/>
    <w:rsid w:val="00AC222E"/>
    <w:rsid w:val="00AC4BD5"/>
    <w:rsid w:val="00AC6EAA"/>
    <w:rsid w:val="00AD398F"/>
    <w:rsid w:val="00AD3FD7"/>
    <w:rsid w:val="00AD4305"/>
    <w:rsid w:val="00AD4D46"/>
    <w:rsid w:val="00AD7E58"/>
    <w:rsid w:val="00AE28CA"/>
    <w:rsid w:val="00AE2C1D"/>
    <w:rsid w:val="00AE4012"/>
    <w:rsid w:val="00AE578A"/>
    <w:rsid w:val="00AE5819"/>
    <w:rsid w:val="00AE7E92"/>
    <w:rsid w:val="00AF5B11"/>
    <w:rsid w:val="00B146B1"/>
    <w:rsid w:val="00B22109"/>
    <w:rsid w:val="00B2239C"/>
    <w:rsid w:val="00B23005"/>
    <w:rsid w:val="00B23434"/>
    <w:rsid w:val="00B270B3"/>
    <w:rsid w:val="00B27822"/>
    <w:rsid w:val="00B34E26"/>
    <w:rsid w:val="00B37161"/>
    <w:rsid w:val="00B6030D"/>
    <w:rsid w:val="00B66247"/>
    <w:rsid w:val="00B66975"/>
    <w:rsid w:val="00B74A03"/>
    <w:rsid w:val="00B91DF2"/>
    <w:rsid w:val="00B92789"/>
    <w:rsid w:val="00BA42EE"/>
    <w:rsid w:val="00BA5C35"/>
    <w:rsid w:val="00BA6FA8"/>
    <w:rsid w:val="00BA77A5"/>
    <w:rsid w:val="00BC0201"/>
    <w:rsid w:val="00BC1327"/>
    <w:rsid w:val="00BC2F6E"/>
    <w:rsid w:val="00BD045C"/>
    <w:rsid w:val="00BD0CC8"/>
    <w:rsid w:val="00BD2C76"/>
    <w:rsid w:val="00BD52BC"/>
    <w:rsid w:val="00BD5328"/>
    <w:rsid w:val="00BE3796"/>
    <w:rsid w:val="00BE3A25"/>
    <w:rsid w:val="00BF3FF8"/>
    <w:rsid w:val="00BF6470"/>
    <w:rsid w:val="00BF79BF"/>
    <w:rsid w:val="00C04E23"/>
    <w:rsid w:val="00C05A58"/>
    <w:rsid w:val="00C269D7"/>
    <w:rsid w:val="00C3529D"/>
    <w:rsid w:val="00C355D0"/>
    <w:rsid w:val="00C36551"/>
    <w:rsid w:val="00C36BEC"/>
    <w:rsid w:val="00C458E1"/>
    <w:rsid w:val="00C51112"/>
    <w:rsid w:val="00C5254E"/>
    <w:rsid w:val="00C60394"/>
    <w:rsid w:val="00C61CC0"/>
    <w:rsid w:val="00C63D42"/>
    <w:rsid w:val="00C64FC3"/>
    <w:rsid w:val="00C75121"/>
    <w:rsid w:val="00C7792F"/>
    <w:rsid w:val="00C779C2"/>
    <w:rsid w:val="00C81A78"/>
    <w:rsid w:val="00C83AE6"/>
    <w:rsid w:val="00C86178"/>
    <w:rsid w:val="00C87174"/>
    <w:rsid w:val="00C900B4"/>
    <w:rsid w:val="00C92DDA"/>
    <w:rsid w:val="00C94840"/>
    <w:rsid w:val="00C95999"/>
    <w:rsid w:val="00CA0F90"/>
    <w:rsid w:val="00CA743E"/>
    <w:rsid w:val="00CB0298"/>
    <w:rsid w:val="00CB12B7"/>
    <w:rsid w:val="00CC2B8F"/>
    <w:rsid w:val="00CC67AF"/>
    <w:rsid w:val="00CD540B"/>
    <w:rsid w:val="00CD5FDE"/>
    <w:rsid w:val="00CF5179"/>
    <w:rsid w:val="00CF6BAB"/>
    <w:rsid w:val="00D0001D"/>
    <w:rsid w:val="00D049E1"/>
    <w:rsid w:val="00D074C2"/>
    <w:rsid w:val="00D1495A"/>
    <w:rsid w:val="00D20E56"/>
    <w:rsid w:val="00D273A4"/>
    <w:rsid w:val="00D4429F"/>
    <w:rsid w:val="00D50C68"/>
    <w:rsid w:val="00D51867"/>
    <w:rsid w:val="00D55A4C"/>
    <w:rsid w:val="00D6014A"/>
    <w:rsid w:val="00D6111F"/>
    <w:rsid w:val="00D63AC2"/>
    <w:rsid w:val="00D66679"/>
    <w:rsid w:val="00D77483"/>
    <w:rsid w:val="00D8440F"/>
    <w:rsid w:val="00D914C9"/>
    <w:rsid w:val="00D94548"/>
    <w:rsid w:val="00DA4773"/>
    <w:rsid w:val="00DA4A8C"/>
    <w:rsid w:val="00DA4AAA"/>
    <w:rsid w:val="00DB57FB"/>
    <w:rsid w:val="00DB6A7A"/>
    <w:rsid w:val="00DC5323"/>
    <w:rsid w:val="00DC77B1"/>
    <w:rsid w:val="00DD049B"/>
    <w:rsid w:val="00DD3172"/>
    <w:rsid w:val="00DD4937"/>
    <w:rsid w:val="00DD69FB"/>
    <w:rsid w:val="00DE133C"/>
    <w:rsid w:val="00DE7CB7"/>
    <w:rsid w:val="00DF28F0"/>
    <w:rsid w:val="00DF5B0A"/>
    <w:rsid w:val="00DF742C"/>
    <w:rsid w:val="00E0548A"/>
    <w:rsid w:val="00E20B41"/>
    <w:rsid w:val="00E40C3E"/>
    <w:rsid w:val="00E420EA"/>
    <w:rsid w:val="00E456B4"/>
    <w:rsid w:val="00E465B5"/>
    <w:rsid w:val="00E46608"/>
    <w:rsid w:val="00E5719D"/>
    <w:rsid w:val="00E6502C"/>
    <w:rsid w:val="00E712A5"/>
    <w:rsid w:val="00E80B36"/>
    <w:rsid w:val="00E905AD"/>
    <w:rsid w:val="00E9784F"/>
    <w:rsid w:val="00EA5D9B"/>
    <w:rsid w:val="00EA5FDD"/>
    <w:rsid w:val="00EA7C67"/>
    <w:rsid w:val="00EB60B6"/>
    <w:rsid w:val="00EB6EE5"/>
    <w:rsid w:val="00EC0811"/>
    <w:rsid w:val="00EC1959"/>
    <w:rsid w:val="00EC1D65"/>
    <w:rsid w:val="00ED527D"/>
    <w:rsid w:val="00EE1452"/>
    <w:rsid w:val="00EE432E"/>
    <w:rsid w:val="00EE5504"/>
    <w:rsid w:val="00EF00D2"/>
    <w:rsid w:val="00EF01ED"/>
    <w:rsid w:val="00EF0C47"/>
    <w:rsid w:val="00F01E8C"/>
    <w:rsid w:val="00F059AF"/>
    <w:rsid w:val="00F170D3"/>
    <w:rsid w:val="00F17A0D"/>
    <w:rsid w:val="00F20DAD"/>
    <w:rsid w:val="00F25620"/>
    <w:rsid w:val="00F336C2"/>
    <w:rsid w:val="00F45885"/>
    <w:rsid w:val="00F45C7D"/>
    <w:rsid w:val="00F47BF0"/>
    <w:rsid w:val="00F503FE"/>
    <w:rsid w:val="00F50C0A"/>
    <w:rsid w:val="00F5132C"/>
    <w:rsid w:val="00F52714"/>
    <w:rsid w:val="00F62282"/>
    <w:rsid w:val="00F642C9"/>
    <w:rsid w:val="00F8223F"/>
    <w:rsid w:val="00F858E1"/>
    <w:rsid w:val="00F87C05"/>
    <w:rsid w:val="00F9642A"/>
    <w:rsid w:val="00F97525"/>
    <w:rsid w:val="00F978E6"/>
    <w:rsid w:val="00FA2F0A"/>
    <w:rsid w:val="00FA3337"/>
    <w:rsid w:val="00FB6AF5"/>
    <w:rsid w:val="00FC3F63"/>
    <w:rsid w:val="00FC58E5"/>
    <w:rsid w:val="00FD3209"/>
    <w:rsid w:val="00FD512C"/>
    <w:rsid w:val="00FE6A5C"/>
    <w:rsid w:val="00FF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9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A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571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495"/>
    <w:pPr>
      <w:pBdr>
        <w:bottom w:val="thickThinSmallGap" w:sz="24" w:space="1" w:color="622423"/>
      </w:pBdr>
      <w:tabs>
        <w:tab w:val="center" w:pos="4513"/>
        <w:tab w:val="right" w:pos="9026"/>
      </w:tabs>
      <w:jc w:val="center"/>
    </w:pPr>
    <w:rPr>
      <w:rFonts w:ascii="Cambria" w:hAnsi="Cambria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C0495"/>
    <w:rPr>
      <w:rFonts w:ascii="Cambria" w:eastAsia="Times New Roman" w:hAnsi="Cambria" w:cs="Times New Roman"/>
      <w:b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E571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19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57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19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854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DOCUMENTS\SECRETARY%20STATION\KITE\MEMBERSHIP%20APPLICATION%20FORM%20NON-T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1F6C5-9125-458E-BBFC-88CD6320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 FORM NON-TSC</Template>
  <TotalTime>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>Hewlett-Packard Company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ADMIN</dc:creator>
  <cp:lastModifiedBy>Admin</cp:lastModifiedBy>
  <cp:revision>3</cp:revision>
  <cp:lastPrinted>2022-07-28T10:45:00Z</cp:lastPrinted>
  <dcterms:created xsi:type="dcterms:W3CDTF">2022-07-28T10:58:00Z</dcterms:created>
  <dcterms:modified xsi:type="dcterms:W3CDTF">2022-10-04T07:29:00Z</dcterms:modified>
</cp:coreProperties>
</file>