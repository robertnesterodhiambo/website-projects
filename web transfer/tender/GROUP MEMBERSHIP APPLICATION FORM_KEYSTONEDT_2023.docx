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19D" w:rsidRPr="00E5719D" w:rsidRDefault="00E5719D" w:rsidP="0047084E">
      <w:pPr>
        <w:spacing w:line="276" w:lineRule="auto"/>
        <w:rPr>
          <w:b/>
          <w:sz w:val="28"/>
          <w:szCs w:val="28"/>
        </w:rPr>
      </w:pPr>
    </w:p>
    <w:p w:rsidR="00960D8D" w:rsidRPr="009A4D9F" w:rsidRDefault="0047084E" w:rsidP="0047084E">
      <w:pPr>
        <w:spacing w:line="276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GROUP</w:t>
      </w:r>
      <w:r w:rsidR="009A4D9F" w:rsidRPr="009A4D9F">
        <w:rPr>
          <w:b/>
          <w:sz w:val="28"/>
          <w:szCs w:val="28"/>
          <w:u w:val="single"/>
        </w:rPr>
        <w:t xml:space="preserve"> MEMBERSHIP</w:t>
      </w:r>
    </w:p>
    <w:p w:rsidR="00960D8D" w:rsidRPr="00E6502C" w:rsidRDefault="00E6502C" w:rsidP="0047084E">
      <w:pPr>
        <w:spacing w:line="276" w:lineRule="auto"/>
        <w:rPr>
          <w:i/>
        </w:rPr>
      </w:pPr>
      <w:r w:rsidRPr="00E6502C">
        <w:t>(</w:t>
      </w:r>
      <w:r w:rsidRPr="00E6502C">
        <w:rPr>
          <w:i/>
        </w:rPr>
        <w:t>Kindly fill in Capital Letters)</w:t>
      </w:r>
    </w:p>
    <w:p w:rsidR="00960D8D" w:rsidRPr="00410B27" w:rsidRDefault="00960D8D" w:rsidP="0047084E">
      <w:pPr>
        <w:spacing w:line="276" w:lineRule="auto"/>
        <w:rPr>
          <w:sz w:val="16"/>
          <w:szCs w:val="16"/>
        </w:rPr>
      </w:pPr>
    </w:p>
    <w:p w:rsidR="00960D8D" w:rsidRPr="00220330" w:rsidRDefault="00A92C6E" w:rsidP="0047084E">
      <w:pPr>
        <w:spacing w:line="276" w:lineRule="auto"/>
        <w:rPr>
          <w:b/>
          <w:u w:val="single"/>
        </w:rPr>
      </w:pPr>
      <w:r>
        <w:rPr>
          <w:b/>
          <w:u w:val="single"/>
        </w:rPr>
        <w:t>PERSONAL DETAILS</w:t>
      </w:r>
    </w:p>
    <w:p w:rsidR="00960D8D" w:rsidRPr="00750E3B" w:rsidRDefault="00960D8D" w:rsidP="0047084E">
      <w:pPr>
        <w:spacing w:line="276" w:lineRule="auto"/>
        <w:rPr>
          <w:sz w:val="16"/>
          <w:szCs w:val="16"/>
        </w:rPr>
      </w:pPr>
    </w:p>
    <w:p w:rsidR="009A4D9F" w:rsidRDefault="0047084E" w:rsidP="0047084E">
      <w:pPr>
        <w:spacing w:line="276" w:lineRule="auto"/>
        <w:ind w:right="-144"/>
      </w:pPr>
      <w:r>
        <w:t>Group</w:t>
      </w:r>
      <w:r w:rsidR="009A4D9F">
        <w:t xml:space="preserve"> </w:t>
      </w:r>
      <w:r w:rsidR="00004680">
        <w:t>Name</w:t>
      </w:r>
      <w:r w:rsidR="009A4D9F">
        <w:t>……</w:t>
      </w:r>
      <w:r w:rsidR="00960D8D">
        <w:t>………………</w:t>
      </w:r>
      <w:r w:rsidR="009A4D9F">
        <w:t>…………………………Registration</w:t>
      </w:r>
      <w:r w:rsidR="00C63D42">
        <w:t xml:space="preserve"> </w:t>
      </w:r>
      <w:r w:rsidR="009A4D9F">
        <w:t>No</w:t>
      </w:r>
      <w:r w:rsidR="00C63D42">
        <w:t>. ………</w:t>
      </w:r>
      <w:r w:rsidR="00BA6FA8">
        <w:t>………</w:t>
      </w:r>
      <w:r w:rsidR="00960D8D">
        <w:t>…</w:t>
      </w:r>
      <w:r w:rsidR="007514FF">
        <w:t>………</w:t>
      </w:r>
      <w:r w:rsidR="003854BB">
        <w:t>.</w:t>
      </w:r>
      <w:r w:rsidR="00BA6FA8">
        <w:t xml:space="preserve"> </w:t>
      </w:r>
    </w:p>
    <w:p w:rsidR="009A4D9F" w:rsidRDefault="009A4D9F" w:rsidP="0047084E">
      <w:pPr>
        <w:spacing w:line="276" w:lineRule="auto"/>
        <w:ind w:right="-144"/>
      </w:pPr>
      <w:r>
        <w:t>KRA PIN….</w:t>
      </w:r>
      <w:r w:rsidR="00960D8D">
        <w:t>…………</w:t>
      </w:r>
      <w:r w:rsidR="007C6796">
        <w:t>…….</w:t>
      </w:r>
      <w:r>
        <w:t xml:space="preserve"> </w:t>
      </w:r>
      <w:r>
        <w:tab/>
      </w:r>
      <w:r>
        <w:tab/>
        <w:t>Sub-County……………………</w:t>
      </w:r>
      <w:r>
        <w:tab/>
        <w:t>County…………………….</w:t>
      </w:r>
      <w:r w:rsidR="00004680">
        <w:t xml:space="preserve"> </w:t>
      </w:r>
    </w:p>
    <w:p w:rsidR="00960D8D" w:rsidRDefault="009A4D9F" w:rsidP="0047084E">
      <w:pPr>
        <w:spacing w:line="276" w:lineRule="auto"/>
        <w:ind w:right="-144"/>
      </w:pPr>
      <w:r>
        <w:t>Address……………………</w:t>
      </w:r>
      <w:r>
        <w:tab/>
      </w:r>
      <w:r>
        <w:tab/>
        <w:t>Phone No.</w:t>
      </w:r>
      <w:r w:rsidR="00004680">
        <w:t>……</w:t>
      </w:r>
      <w:r w:rsidR="004C0495">
        <w:t>…………………</w:t>
      </w:r>
      <w:r>
        <w:tab/>
        <w:t>Email………………………</w:t>
      </w:r>
    </w:p>
    <w:p w:rsidR="009A4D9F" w:rsidRDefault="009A4D9F" w:rsidP="0047084E">
      <w:pPr>
        <w:spacing w:line="276" w:lineRule="auto"/>
      </w:pPr>
      <w:r>
        <w:t>Nature of Business</w:t>
      </w:r>
      <w:r w:rsidR="00960D8D">
        <w:t>…………………………………</w:t>
      </w:r>
      <w:r w:rsidR="00BA6FA8">
        <w:t xml:space="preserve">…………………………… </w:t>
      </w:r>
    </w:p>
    <w:p w:rsidR="00BA6FA8" w:rsidRPr="009A4D9F" w:rsidRDefault="009A4D9F" w:rsidP="0047084E">
      <w:pPr>
        <w:spacing w:line="276" w:lineRule="auto"/>
        <w:rPr>
          <w:b/>
          <w:u w:val="single"/>
        </w:rPr>
      </w:pPr>
      <w:r>
        <w:rPr>
          <w:b/>
          <w:u w:val="single"/>
        </w:rPr>
        <w:t>Signatories</w:t>
      </w:r>
    </w:p>
    <w:p w:rsidR="00220330" w:rsidRDefault="009A4D9F" w:rsidP="0047084E">
      <w:pPr>
        <w:spacing w:line="276" w:lineRule="auto"/>
      </w:pPr>
      <w:r>
        <w:t>1.</w:t>
      </w:r>
      <w:r>
        <w:tab/>
        <w:t>Name…………………………………</w:t>
      </w:r>
      <w:r>
        <w:tab/>
        <w:t>ID No………………………………………….</w:t>
      </w:r>
    </w:p>
    <w:p w:rsidR="009A4D9F" w:rsidRPr="009A4D9F" w:rsidRDefault="009A4D9F" w:rsidP="0047084E">
      <w:pPr>
        <w:spacing w:line="276" w:lineRule="auto"/>
      </w:pPr>
      <w:r>
        <w:tab/>
        <w:t>KRA PIN…………………………….</w:t>
      </w:r>
      <w:r>
        <w:tab/>
        <w:t>Phone Number………………………………….</w:t>
      </w:r>
    </w:p>
    <w:p w:rsidR="009A4D9F" w:rsidRDefault="009A4D9F" w:rsidP="0047084E">
      <w:pPr>
        <w:spacing w:line="276" w:lineRule="auto"/>
      </w:pPr>
      <w:r>
        <w:rPr>
          <w:sz w:val="16"/>
          <w:szCs w:val="16"/>
        </w:rPr>
        <w:tab/>
      </w:r>
      <w:r>
        <w:t>Address………………………………</w:t>
      </w:r>
      <w:r>
        <w:tab/>
        <w:t>Email Address………………………………….</w:t>
      </w:r>
    </w:p>
    <w:p w:rsidR="009A4D9F" w:rsidRPr="009A4D9F" w:rsidRDefault="009A4D9F" w:rsidP="0047084E">
      <w:pPr>
        <w:spacing w:line="276" w:lineRule="auto"/>
      </w:pPr>
      <w:r>
        <w:tab/>
        <w:t>Sign………………………………….</w:t>
      </w:r>
      <w:r>
        <w:tab/>
        <w:t>Date…………………………………………….</w:t>
      </w:r>
    </w:p>
    <w:p w:rsidR="009A4D9F" w:rsidRDefault="009A4D9F" w:rsidP="0047084E">
      <w:pPr>
        <w:spacing w:line="276" w:lineRule="auto"/>
      </w:pPr>
      <w:r>
        <w:t>2.</w:t>
      </w:r>
      <w:r>
        <w:tab/>
        <w:t>Name…………………………………</w:t>
      </w:r>
      <w:r>
        <w:tab/>
        <w:t>ID No………………………………………….</w:t>
      </w:r>
    </w:p>
    <w:p w:rsidR="009A4D9F" w:rsidRPr="009A4D9F" w:rsidRDefault="009A4D9F" w:rsidP="0047084E">
      <w:pPr>
        <w:spacing w:line="276" w:lineRule="auto"/>
      </w:pPr>
      <w:r>
        <w:tab/>
        <w:t>KRA PIN…………………………….</w:t>
      </w:r>
      <w:r>
        <w:tab/>
        <w:t>Phone Number………………………………….</w:t>
      </w:r>
    </w:p>
    <w:p w:rsidR="009A4D9F" w:rsidRDefault="009A4D9F" w:rsidP="0047084E">
      <w:pPr>
        <w:spacing w:line="276" w:lineRule="auto"/>
      </w:pPr>
      <w:r>
        <w:rPr>
          <w:sz w:val="16"/>
          <w:szCs w:val="16"/>
        </w:rPr>
        <w:tab/>
      </w:r>
      <w:r>
        <w:t>Address………………………………</w:t>
      </w:r>
      <w:r>
        <w:tab/>
        <w:t>Email Address………………………………….</w:t>
      </w:r>
    </w:p>
    <w:p w:rsidR="009A4D9F" w:rsidRPr="009A4D9F" w:rsidRDefault="009A4D9F" w:rsidP="0047084E">
      <w:pPr>
        <w:spacing w:line="276" w:lineRule="auto"/>
      </w:pPr>
      <w:r>
        <w:tab/>
        <w:t>Sign………………………………….</w:t>
      </w:r>
      <w:r>
        <w:tab/>
        <w:t>Date…………………………………………….</w:t>
      </w:r>
    </w:p>
    <w:p w:rsidR="009A4D9F" w:rsidRDefault="009A4D9F" w:rsidP="0047084E">
      <w:pPr>
        <w:spacing w:line="276" w:lineRule="auto"/>
      </w:pPr>
      <w:r>
        <w:t>3.</w:t>
      </w:r>
      <w:r>
        <w:tab/>
        <w:t>Name…………………………………</w:t>
      </w:r>
      <w:r>
        <w:tab/>
        <w:t>ID No………………………………………….</w:t>
      </w:r>
    </w:p>
    <w:p w:rsidR="009A4D9F" w:rsidRPr="009A4D9F" w:rsidRDefault="009A4D9F" w:rsidP="0047084E">
      <w:pPr>
        <w:spacing w:line="276" w:lineRule="auto"/>
      </w:pPr>
      <w:r>
        <w:tab/>
        <w:t>KRA PIN…………………………….</w:t>
      </w:r>
      <w:r>
        <w:tab/>
        <w:t>Phone Number………………………………….</w:t>
      </w:r>
    </w:p>
    <w:p w:rsidR="009A4D9F" w:rsidRDefault="009A4D9F" w:rsidP="0047084E">
      <w:pPr>
        <w:spacing w:line="276" w:lineRule="auto"/>
      </w:pPr>
      <w:r>
        <w:rPr>
          <w:sz w:val="16"/>
          <w:szCs w:val="16"/>
        </w:rPr>
        <w:tab/>
      </w:r>
      <w:r>
        <w:t>Address………………………………</w:t>
      </w:r>
      <w:r>
        <w:tab/>
        <w:t>Email Address………………………………….</w:t>
      </w:r>
    </w:p>
    <w:p w:rsidR="009A4D9F" w:rsidRPr="009A4D9F" w:rsidRDefault="009A4D9F" w:rsidP="0047084E">
      <w:pPr>
        <w:spacing w:line="276" w:lineRule="auto"/>
      </w:pPr>
      <w:r>
        <w:tab/>
        <w:t>Sign………………………………….</w:t>
      </w:r>
      <w:r>
        <w:tab/>
        <w:t>Date…………………………………………….</w:t>
      </w:r>
    </w:p>
    <w:p w:rsidR="0047084E" w:rsidRDefault="0047084E" w:rsidP="0047084E">
      <w:pPr>
        <w:spacing w:line="276" w:lineRule="auto"/>
      </w:pPr>
      <w:r>
        <w:t>4.</w:t>
      </w:r>
      <w:r>
        <w:tab/>
        <w:t>Name…………………………………</w:t>
      </w:r>
      <w:r>
        <w:tab/>
        <w:t>ID No………………………………………….</w:t>
      </w:r>
    </w:p>
    <w:p w:rsidR="0047084E" w:rsidRPr="009A4D9F" w:rsidRDefault="0047084E" w:rsidP="0047084E">
      <w:pPr>
        <w:spacing w:line="276" w:lineRule="auto"/>
      </w:pPr>
      <w:r>
        <w:tab/>
        <w:t>KRA PIN…………………………….</w:t>
      </w:r>
      <w:r>
        <w:tab/>
        <w:t>Phone Number………………………………….</w:t>
      </w:r>
    </w:p>
    <w:p w:rsidR="0047084E" w:rsidRDefault="0047084E" w:rsidP="0047084E">
      <w:pPr>
        <w:spacing w:line="276" w:lineRule="auto"/>
      </w:pPr>
      <w:r>
        <w:rPr>
          <w:sz w:val="16"/>
          <w:szCs w:val="16"/>
        </w:rPr>
        <w:tab/>
      </w:r>
      <w:r>
        <w:t>Address………………………………</w:t>
      </w:r>
      <w:r>
        <w:tab/>
        <w:t>Email Address………………………………….</w:t>
      </w:r>
    </w:p>
    <w:p w:rsidR="0047084E" w:rsidRPr="009A4D9F" w:rsidRDefault="0047084E" w:rsidP="0047084E">
      <w:pPr>
        <w:spacing w:line="276" w:lineRule="auto"/>
      </w:pPr>
      <w:r>
        <w:tab/>
        <w:t>Sign………………………………….</w:t>
      </w:r>
      <w:r>
        <w:tab/>
        <w:t>Date…………………………………………….</w:t>
      </w:r>
    </w:p>
    <w:p w:rsidR="009A4D9F" w:rsidRPr="009A4D9F" w:rsidRDefault="009A4D9F" w:rsidP="0047084E">
      <w:pPr>
        <w:spacing w:line="276" w:lineRule="auto"/>
      </w:pPr>
    </w:p>
    <w:p w:rsidR="00FB6AF5" w:rsidRDefault="00FB6AF5" w:rsidP="0047084E">
      <w:pPr>
        <w:spacing w:line="276" w:lineRule="auto"/>
        <w:rPr>
          <w:b/>
        </w:rPr>
      </w:pPr>
      <w:r w:rsidRPr="00E5719D">
        <w:rPr>
          <w:b/>
        </w:rPr>
        <w:t>RECRUITED BY………………………………………. SIGN………………………</w:t>
      </w:r>
      <w:r w:rsidR="00530D56">
        <w:rPr>
          <w:b/>
        </w:rPr>
        <w:t>………………...</w:t>
      </w:r>
    </w:p>
    <w:p w:rsidR="008B4A28" w:rsidRDefault="008B4A28" w:rsidP="0047084E">
      <w:pPr>
        <w:spacing w:line="276" w:lineRule="auto"/>
        <w:rPr>
          <w:b/>
        </w:rPr>
      </w:pPr>
    </w:p>
    <w:p w:rsidR="008B4A28" w:rsidRPr="00E5719D" w:rsidRDefault="008B4A28" w:rsidP="0047084E">
      <w:pPr>
        <w:spacing w:line="276" w:lineRule="auto"/>
        <w:rPr>
          <w:b/>
        </w:rPr>
      </w:pPr>
      <w:r>
        <w:rPr>
          <w:b/>
        </w:rPr>
        <w:t>MOBILE NUMBER…………………………………MEMBER NO.</w:t>
      </w:r>
      <w:r w:rsidRPr="00E5719D">
        <w:rPr>
          <w:b/>
        </w:rPr>
        <w:t>…………</w:t>
      </w:r>
      <w:r>
        <w:rPr>
          <w:b/>
        </w:rPr>
        <w:t>………………..........</w:t>
      </w:r>
    </w:p>
    <w:p w:rsidR="00220330" w:rsidRPr="00750E3B" w:rsidRDefault="00220330" w:rsidP="0047084E">
      <w:pPr>
        <w:spacing w:line="276" w:lineRule="auto"/>
        <w:rPr>
          <w:sz w:val="16"/>
          <w:szCs w:val="16"/>
        </w:rPr>
      </w:pPr>
    </w:p>
    <w:p w:rsidR="00220330" w:rsidRPr="00220330" w:rsidRDefault="00220330" w:rsidP="0047084E">
      <w:pPr>
        <w:spacing w:line="276" w:lineRule="auto"/>
        <w:rPr>
          <w:b/>
          <w:u w:val="single"/>
        </w:rPr>
      </w:pPr>
      <w:r w:rsidRPr="00220330">
        <w:rPr>
          <w:b/>
          <w:u w:val="single"/>
        </w:rPr>
        <w:t>FOR OFFICIAL USE ONLY</w:t>
      </w:r>
    </w:p>
    <w:p w:rsidR="00220330" w:rsidRDefault="00220330" w:rsidP="0047084E">
      <w:pPr>
        <w:spacing w:line="276" w:lineRule="auto"/>
      </w:pPr>
      <w:r>
        <w:t>Application approve</w:t>
      </w:r>
      <w:r w:rsidR="00F52714">
        <w:t>d</w:t>
      </w:r>
      <w:r>
        <w:t>/Not approved and entered in the regis</w:t>
      </w:r>
      <w:r w:rsidR="00410B27">
        <w:t xml:space="preserve">ter as </w:t>
      </w:r>
      <w:r w:rsidR="0077473C">
        <w:t>Ac./</w:t>
      </w:r>
      <w:r w:rsidR="00410B27">
        <w:t xml:space="preserve"> No……………….. </w:t>
      </w:r>
    </w:p>
    <w:p w:rsidR="00220330" w:rsidRPr="00750E3B" w:rsidRDefault="00220330" w:rsidP="0047084E">
      <w:pPr>
        <w:spacing w:line="276" w:lineRule="auto"/>
        <w:rPr>
          <w:sz w:val="16"/>
          <w:szCs w:val="16"/>
        </w:rPr>
      </w:pPr>
    </w:p>
    <w:p w:rsidR="00410B27" w:rsidRPr="00E5719D" w:rsidRDefault="00FB6AF5" w:rsidP="0047084E">
      <w:pPr>
        <w:spacing w:line="276" w:lineRule="auto"/>
        <w:rPr>
          <w:b/>
        </w:rPr>
      </w:pPr>
      <w:r w:rsidRPr="00E5719D">
        <w:rPr>
          <w:b/>
        </w:rPr>
        <w:t>OFFICER</w:t>
      </w:r>
      <w:r w:rsidR="00DD4937">
        <w:rPr>
          <w:b/>
        </w:rPr>
        <w:t>’</w:t>
      </w:r>
      <w:r w:rsidRPr="00E5719D">
        <w:rPr>
          <w:b/>
        </w:rPr>
        <w:t>S NAME………………………..  SIGN………………… DATE…………………..</w:t>
      </w:r>
    </w:p>
    <w:p w:rsidR="00FB6AF5" w:rsidRPr="00E5719D" w:rsidRDefault="00FB6AF5" w:rsidP="0047084E">
      <w:pPr>
        <w:spacing w:line="276" w:lineRule="auto"/>
        <w:rPr>
          <w:b/>
        </w:rPr>
      </w:pPr>
    </w:p>
    <w:p w:rsidR="0047084E" w:rsidRDefault="0077473C" w:rsidP="0047084E">
      <w:pPr>
        <w:spacing w:line="276" w:lineRule="auto"/>
        <w:rPr>
          <w:b/>
          <w:i/>
        </w:rPr>
      </w:pPr>
      <w:r w:rsidRPr="0077473C">
        <w:rPr>
          <w:b/>
          <w:i/>
        </w:rPr>
        <w:t>Please attach National ID c</w:t>
      </w:r>
      <w:r>
        <w:rPr>
          <w:b/>
          <w:i/>
        </w:rPr>
        <w:t xml:space="preserve">opies &amp; </w:t>
      </w:r>
      <w:r w:rsidRPr="0077473C">
        <w:rPr>
          <w:b/>
          <w:i/>
        </w:rPr>
        <w:t>KRA PIN of Signatories, Registration Certificate and KRA PIN of the institution/business.</w:t>
      </w:r>
    </w:p>
    <w:p w:rsidR="0047084E" w:rsidRPr="0047084E" w:rsidRDefault="0047084E" w:rsidP="0047084E">
      <w:pPr>
        <w:rPr>
          <w:b/>
          <w:i/>
        </w:rPr>
      </w:pPr>
      <w:r w:rsidRPr="0047084E">
        <w:rPr>
          <w:b/>
          <w:i/>
        </w:rPr>
        <w:t>Turn Over and enter group members’ details.</w:t>
      </w:r>
    </w:p>
    <w:p w:rsidR="0047084E" w:rsidRDefault="0047084E" w:rsidP="0047084E"/>
    <w:p w:rsidR="003854BB" w:rsidRDefault="003854BB" w:rsidP="0047084E"/>
    <w:p w:rsidR="0047084E" w:rsidRDefault="0047084E" w:rsidP="0047084E"/>
    <w:tbl>
      <w:tblPr>
        <w:tblStyle w:val="TableGrid"/>
        <w:tblW w:w="0" w:type="auto"/>
        <w:tblLook w:val="04A0"/>
      </w:tblPr>
      <w:tblGrid>
        <w:gridCol w:w="516"/>
        <w:gridCol w:w="3291"/>
        <w:gridCol w:w="2115"/>
        <w:gridCol w:w="2115"/>
        <w:gridCol w:w="2115"/>
      </w:tblGrid>
      <w:tr w:rsidR="0047084E" w:rsidTr="0047084E">
        <w:tc>
          <w:tcPr>
            <w:tcW w:w="468" w:type="dxa"/>
          </w:tcPr>
          <w:p w:rsidR="0047084E" w:rsidRPr="0047084E" w:rsidRDefault="0047084E" w:rsidP="0047084E">
            <w:pPr>
              <w:rPr>
                <w:b/>
              </w:rPr>
            </w:pPr>
          </w:p>
        </w:tc>
        <w:tc>
          <w:tcPr>
            <w:tcW w:w="3315" w:type="dxa"/>
          </w:tcPr>
          <w:p w:rsidR="0047084E" w:rsidRPr="0047084E" w:rsidRDefault="0047084E" w:rsidP="0047084E">
            <w:pPr>
              <w:rPr>
                <w:b/>
              </w:rPr>
            </w:pPr>
            <w:r w:rsidRPr="0047084E">
              <w:rPr>
                <w:b/>
              </w:rPr>
              <w:t>NAME</w:t>
            </w:r>
          </w:p>
        </w:tc>
        <w:tc>
          <w:tcPr>
            <w:tcW w:w="2123" w:type="dxa"/>
          </w:tcPr>
          <w:p w:rsidR="0047084E" w:rsidRPr="0047084E" w:rsidRDefault="0047084E" w:rsidP="0047084E">
            <w:pPr>
              <w:rPr>
                <w:b/>
              </w:rPr>
            </w:pPr>
            <w:r w:rsidRPr="0047084E">
              <w:rPr>
                <w:b/>
              </w:rPr>
              <w:t>ID NUMBER</w:t>
            </w:r>
          </w:p>
        </w:tc>
        <w:tc>
          <w:tcPr>
            <w:tcW w:w="2123" w:type="dxa"/>
          </w:tcPr>
          <w:p w:rsidR="0047084E" w:rsidRPr="0047084E" w:rsidRDefault="0047084E" w:rsidP="0047084E">
            <w:pPr>
              <w:rPr>
                <w:b/>
              </w:rPr>
            </w:pPr>
            <w:r w:rsidRPr="0047084E">
              <w:rPr>
                <w:b/>
              </w:rPr>
              <w:t xml:space="preserve">PHONE NUMBER </w:t>
            </w:r>
          </w:p>
        </w:tc>
        <w:tc>
          <w:tcPr>
            <w:tcW w:w="2123" w:type="dxa"/>
          </w:tcPr>
          <w:p w:rsidR="0047084E" w:rsidRPr="0047084E" w:rsidRDefault="0047084E" w:rsidP="0047084E">
            <w:pPr>
              <w:rPr>
                <w:b/>
              </w:rPr>
            </w:pPr>
            <w:r w:rsidRPr="0047084E">
              <w:rPr>
                <w:b/>
              </w:rPr>
              <w:t>KRA PIN NUMBER</w:t>
            </w:r>
          </w:p>
        </w:tc>
      </w:tr>
      <w:tr w:rsidR="0047084E" w:rsidTr="0047084E">
        <w:tc>
          <w:tcPr>
            <w:tcW w:w="468" w:type="dxa"/>
          </w:tcPr>
          <w:p w:rsidR="0047084E" w:rsidRDefault="0047084E" w:rsidP="0047084E">
            <w:r>
              <w:t>1.</w:t>
            </w:r>
          </w:p>
        </w:tc>
        <w:tc>
          <w:tcPr>
            <w:tcW w:w="3315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</w:tr>
      <w:tr w:rsidR="0047084E" w:rsidTr="0047084E">
        <w:tc>
          <w:tcPr>
            <w:tcW w:w="468" w:type="dxa"/>
          </w:tcPr>
          <w:p w:rsidR="0047084E" w:rsidRDefault="0047084E" w:rsidP="0047084E">
            <w:r>
              <w:t>2.</w:t>
            </w:r>
          </w:p>
        </w:tc>
        <w:tc>
          <w:tcPr>
            <w:tcW w:w="3315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</w:tr>
      <w:tr w:rsidR="0047084E" w:rsidTr="0047084E">
        <w:tc>
          <w:tcPr>
            <w:tcW w:w="468" w:type="dxa"/>
          </w:tcPr>
          <w:p w:rsidR="0047084E" w:rsidRDefault="0047084E" w:rsidP="0047084E">
            <w:r>
              <w:t>3.</w:t>
            </w:r>
          </w:p>
        </w:tc>
        <w:tc>
          <w:tcPr>
            <w:tcW w:w="3315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</w:tr>
      <w:tr w:rsidR="0047084E" w:rsidTr="0047084E">
        <w:tc>
          <w:tcPr>
            <w:tcW w:w="468" w:type="dxa"/>
          </w:tcPr>
          <w:p w:rsidR="0047084E" w:rsidRDefault="0047084E" w:rsidP="0047084E">
            <w:r>
              <w:t>4.</w:t>
            </w:r>
          </w:p>
        </w:tc>
        <w:tc>
          <w:tcPr>
            <w:tcW w:w="3315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</w:tr>
      <w:tr w:rsidR="0047084E" w:rsidTr="0047084E">
        <w:tc>
          <w:tcPr>
            <w:tcW w:w="468" w:type="dxa"/>
          </w:tcPr>
          <w:p w:rsidR="0047084E" w:rsidRDefault="0047084E" w:rsidP="0047084E">
            <w:r>
              <w:t>5.</w:t>
            </w:r>
          </w:p>
        </w:tc>
        <w:tc>
          <w:tcPr>
            <w:tcW w:w="3315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</w:tr>
      <w:tr w:rsidR="0047084E" w:rsidTr="0047084E">
        <w:tc>
          <w:tcPr>
            <w:tcW w:w="468" w:type="dxa"/>
          </w:tcPr>
          <w:p w:rsidR="0047084E" w:rsidRDefault="0047084E" w:rsidP="0047084E">
            <w:r>
              <w:t>6.</w:t>
            </w:r>
          </w:p>
        </w:tc>
        <w:tc>
          <w:tcPr>
            <w:tcW w:w="3315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</w:tr>
      <w:tr w:rsidR="0047084E" w:rsidTr="0047084E">
        <w:tc>
          <w:tcPr>
            <w:tcW w:w="468" w:type="dxa"/>
          </w:tcPr>
          <w:p w:rsidR="0047084E" w:rsidRDefault="0047084E" w:rsidP="0047084E">
            <w:r>
              <w:t>7.</w:t>
            </w:r>
          </w:p>
        </w:tc>
        <w:tc>
          <w:tcPr>
            <w:tcW w:w="3315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</w:tr>
      <w:tr w:rsidR="0047084E" w:rsidTr="0047084E">
        <w:tc>
          <w:tcPr>
            <w:tcW w:w="468" w:type="dxa"/>
          </w:tcPr>
          <w:p w:rsidR="0047084E" w:rsidRDefault="0047084E" w:rsidP="0047084E">
            <w:r>
              <w:t>8.</w:t>
            </w:r>
          </w:p>
        </w:tc>
        <w:tc>
          <w:tcPr>
            <w:tcW w:w="3315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</w:tr>
      <w:tr w:rsidR="0047084E" w:rsidTr="0047084E">
        <w:tc>
          <w:tcPr>
            <w:tcW w:w="468" w:type="dxa"/>
          </w:tcPr>
          <w:p w:rsidR="0047084E" w:rsidRDefault="0047084E" w:rsidP="0047084E">
            <w:r>
              <w:t>9.</w:t>
            </w:r>
          </w:p>
        </w:tc>
        <w:tc>
          <w:tcPr>
            <w:tcW w:w="3315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</w:tr>
      <w:tr w:rsidR="0047084E" w:rsidTr="0047084E">
        <w:tc>
          <w:tcPr>
            <w:tcW w:w="468" w:type="dxa"/>
          </w:tcPr>
          <w:p w:rsidR="0047084E" w:rsidRDefault="0047084E" w:rsidP="0047084E">
            <w:r>
              <w:t>10.</w:t>
            </w:r>
          </w:p>
        </w:tc>
        <w:tc>
          <w:tcPr>
            <w:tcW w:w="3315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</w:tr>
      <w:tr w:rsidR="0047084E" w:rsidTr="0047084E">
        <w:tc>
          <w:tcPr>
            <w:tcW w:w="468" w:type="dxa"/>
          </w:tcPr>
          <w:p w:rsidR="0047084E" w:rsidRDefault="0047084E" w:rsidP="0047084E">
            <w:r>
              <w:t>11.</w:t>
            </w:r>
          </w:p>
        </w:tc>
        <w:tc>
          <w:tcPr>
            <w:tcW w:w="3315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</w:tr>
      <w:tr w:rsidR="0047084E" w:rsidTr="0047084E">
        <w:tc>
          <w:tcPr>
            <w:tcW w:w="468" w:type="dxa"/>
          </w:tcPr>
          <w:p w:rsidR="0047084E" w:rsidRDefault="0047084E" w:rsidP="0047084E">
            <w:r>
              <w:t>12.</w:t>
            </w:r>
          </w:p>
        </w:tc>
        <w:tc>
          <w:tcPr>
            <w:tcW w:w="3315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</w:tr>
      <w:tr w:rsidR="0047084E" w:rsidTr="0047084E">
        <w:tc>
          <w:tcPr>
            <w:tcW w:w="468" w:type="dxa"/>
          </w:tcPr>
          <w:p w:rsidR="0047084E" w:rsidRDefault="0047084E" w:rsidP="0047084E">
            <w:r>
              <w:t>13.</w:t>
            </w:r>
          </w:p>
        </w:tc>
        <w:tc>
          <w:tcPr>
            <w:tcW w:w="3315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</w:tr>
      <w:tr w:rsidR="0047084E" w:rsidTr="0047084E">
        <w:tc>
          <w:tcPr>
            <w:tcW w:w="468" w:type="dxa"/>
          </w:tcPr>
          <w:p w:rsidR="0047084E" w:rsidRDefault="0047084E" w:rsidP="0047084E">
            <w:r>
              <w:t>14.</w:t>
            </w:r>
          </w:p>
        </w:tc>
        <w:tc>
          <w:tcPr>
            <w:tcW w:w="3315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</w:tr>
      <w:tr w:rsidR="0047084E" w:rsidTr="0047084E">
        <w:tc>
          <w:tcPr>
            <w:tcW w:w="468" w:type="dxa"/>
          </w:tcPr>
          <w:p w:rsidR="0047084E" w:rsidRDefault="0047084E" w:rsidP="0047084E">
            <w:r>
              <w:t>15.</w:t>
            </w:r>
          </w:p>
        </w:tc>
        <w:tc>
          <w:tcPr>
            <w:tcW w:w="3315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</w:tr>
      <w:tr w:rsidR="0047084E" w:rsidTr="0047084E">
        <w:tc>
          <w:tcPr>
            <w:tcW w:w="468" w:type="dxa"/>
          </w:tcPr>
          <w:p w:rsidR="0047084E" w:rsidRDefault="0047084E" w:rsidP="0047084E">
            <w:r>
              <w:t>16.</w:t>
            </w:r>
          </w:p>
        </w:tc>
        <w:tc>
          <w:tcPr>
            <w:tcW w:w="3315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</w:tr>
      <w:tr w:rsidR="0047084E" w:rsidTr="0047084E">
        <w:tc>
          <w:tcPr>
            <w:tcW w:w="468" w:type="dxa"/>
          </w:tcPr>
          <w:p w:rsidR="0047084E" w:rsidRDefault="0047084E" w:rsidP="0047084E">
            <w:r>
              <w:t>17.</w:t>
            </w:r>
          </w:p>
        </w:tc>
        <w:tc>
          <w:tcPr>
            <w:tcW w:w="3315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</w:tr>
      <w:tr w:rsidR="0047084E" w:rsidTr="0047084E">
        <w:tc>
          <w:tcPr>
            <w:tcW w:w="468" w:type="dxa"/>
          </w:tcPr>
          <w:p w:rsidR="0047084E" w:rsidRDefault="0047084E" w:rsidP="0047084E">
            <w:r>
              <w:t>18.</w:t>
            </w:r>
          </w:p>
        </w:tc>
        <w:tc>
          <w:tcPr>
            <w:tcW w:w="3315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</w:tr>
      <w:tr w:rsidR="0047084E" w:rsidTr="0047084E">
        <w:tc>
          <w:tcPr>
            <w:tcW w:w="468" w:type="dxa"/>
          </w:tcPr>
          <w:p w:rsidR="0047084E" w:rsidRDefault="0047084E" w:rsidP="0047084E">
            <w:r>
              <w:t>19.</w:t>
            </w:r>
          </w:p>
        </w:tc>
        <w:tc>
          <w:tcPr>
            <w:tcW w:w="3315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</w:tr>
      <w:tr w:rsidR="0047084E" w:rsidTr="0047084E">
        <w:tc>
          <w:tcPr>
            <w:tcW w:w="468" w:type="dxa"/>
          </w:tcPr>
          <w:p w:rsidR="0047084E" w:rsidRDefault="0047084E" w:rsidP="0047084E">
            <w:r>
              <w:t>20.</w:t>
            </w:r>
          </w:p>
        </w:tc>
        <w:tc>
          <w:tcPr>
            <w:tcW w:w="3315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</w:tr>
      <w:tr w:rsidR="0047084E" w:rsidTr="0047084E">
        <w:tc>
          <w:tcPr>
            <w:tcW w:w="468" w:type="dxa"/>
          </w:tcPr>
          <w:p w:rsidR="0047084E" w:rsidRDefault="0047084E" w:rsidP="0047084E">
            <w:r>
              <w:t>21.</w:t>
            </w:r>
          </w:p>
        </w:tc>
        <w:tc>
          <w:tcPr>
            <w:tcW w:w="3315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</w:tr>
      <w:tr w:rsidR="0047084E" w:rsidTr="0047084E">
        <w:tc>
          <w:tcPr>
            <w:tcW w:w="468" w:type="dxa"/>
          </w:tcPr>
          <w:p w:rsidR="0047084E" w:rsidRDefault="0047084E" w:rsidP="0047084E">
            <w:r>
              <w:t>22.</w:t>
            </w:r>
          </w:p>
        </w:tc>
        <w:tc>
          <w:tcPr>
            <w:tcW w:w="3315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</w:tr>
      <w:tr w:rsidR="0047084E" w:rsidTr="0047084E">
        <w:tc>
          <w:tcPr>
            <w:tcW w:w="468" w:type="dxa"/>
          </w:tcPr>
          <w:p w:rsidR="0047084E" w:rsidRDefault="0047084E" w:rsidP="0047084E">
            <w:r>
              <w:t>23.</w:t>
            </w:r>
          </w:p>
        </w:tc>
        <w:tc>
          <w:tcPr>
            <w:tcW w:w="3315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</w:tr>
      <w:tr w:rsidR="0047084E" w:rsidTr="0047084E">
        <w:tc>
          <w:tcPr>
            <w:tcW w:w="468" w:type="dxa"/>
          </w:tcPr>
          <w:p w:rsidR="0047084E" w:rsidRDefault="0047084E" w:rsidP="0047084E">
            <w:r>
              <w:t>24.</w:t>
            </w:r>
          </w:p>
        </w:tc>
        <w:tc>
          <w:tcPr>
            <w:tcW w:w="3315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</w:tr>
      <w:tr w:rsidR="0047084E" w:rsidTr="0047084E">
        <w:tc>
          <w:tcPr>
            <w:tcW w:w="468" w:type="dxa"/>
          </w:tcPr>
          <w:p w:rsidR="0047084E" w:rsidRDefault="0047084E" w:rsidP="0047084E">
            <w:r>
              <w:t>25.</w:t>
            </w:r>
          </w:p>
        </w:tc>
        <w:tc>
          <w:tcPr>
            <w:tcW w:w="3315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</w:tr>
      <w:tr w:rsidR="0047084E" w:rsidTr="0047084E">
        <w:tc>
          <w:tcPr>
            <w:tcW w:w="468" w:type="dxa"/>
          </w:tcPr>
          <w:p w:rsidR="0047084E" w:rsidRDefault="0047084E" w:rsidP="0047084E">
            <w:r>
              <w:t>26.</w:t>
            </w:r>
          </w:p>
        </w:tc>
        <w:tc>
          <w:tcPr>
            <w:tcW w:w="3315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</w:tr>
      <w:tr w:rsidR="0047084E" w:rsidTr="0047084E">
        <w:tc>
          <w:tcPr>
            <w:tcW w:w="468" w:type="dxa"/>
          </w:tcPr>
          <w:p w:rsidR="0047084E" w:rsidRDefault="0047084E" w:rsidP="0047084E">
            <w:r>
              <w:t>27.</w:t>
            </w:r>
          </w:p>
        </w:tc>
        <w:tc>
          <w:tcPr>
            <w:tcW w:w="3315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</w:tr>
      <w:tr w:rsidR="0047084E" w:rsidTr="0047084E">
        <w:tc>
          <w:tcPr>
            <w:tcW w:w="468" w:type="dxa"/>
          </w:tcPr>
          <w:p w:rsidR="0047084E" w:rsidRDefault="0047084E" w:rsidP="0047084E">
            <w:r>
              <w:t>28.</w:t>
            </w:r>
          </w:p>
        </w:tc>
        <w:tc>
          <w:tcPr>
            <w:tcW w:w="3315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</w:tr>
      <w:tr w:rsidR="0047084E" w:rsidTr="0047084E">
        <w:tc>
          <w:tcPr>
            <w:tcW w:w="468" w:type="dxa"/>
          </w:tcPr>
          <w:p w:rsidR="0047084E" w:rsidRDefault="0047084E" w:rsidP="0047084E">
            <w:r>
              <w:t>29.</w:t>
            </w:r>
          </w:p>
        </w:tc>
        <w:tc>
          <w:tcPr>
            <w:tcW w:w="3315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</w:tr>
      <w:tr w:rsidR="0047084E" w:rsidTr="0047084E">
        <w:tc>
          <w:tcPr>
            <w:tcW w:w="468" w:type="dxa"/>
          </w:tcPr>
          <w:p w:rsidR="0047084E" w:rsidRDefault="0047084E" w:rsidP="0047084E">
            <w:r>
              <w:t>30.</w:t>
            </w:r>
          </w:p>
        </w:tc>
        <w:tc>
          <w:tcPr>
            <w:tcW w:w="3315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</w:tr>
      <w:tr w:rsidR="0047084E" w:rsidTr="0047084E">
        <w:tc>
          <w:tcPr>
            <w:tcW w:w="468" w:type="dxa"/>
          </w:tcPr>
          <w:p w:rsidR="0047084E" w:rsidRDefault="0047084E" w:rsidP="0047084E">
            <w:r>
              <w:t>31.</w:t>
            </w:r>
          </w:p>
        </w:tc>
        <w:tc>
          <w:tcPr>
            <w:tcW w:w="3315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</w:tr>
      <w:tr w:rsidR="0047084E" w:rsidTr="0047084E">
        <w:tc>
          <w:tcPr>
            <w:tcW w:w="468" w:type="dxa"/>
          </w:tcPr>
          <w:p w:rsidR="0047084E" w:rsidRDefault="0047084E" w:rsidP="0047084E">
            <w:r>
              <w:t>32.</w:t>
            </w:r>
          </w:p>
        </w:tc>
        <w:tc>
          <w:tcPr>
            <w:tcW w:w="3315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</w:tr>
      <w:tr w:rsidR="0047084E" w:rsidTr="0047084E">
        <w:tc>
          <w:tcPr>
            <w:tcW w:w="468" w:type="dxa"/>
          </w:tcPr>
          <w:p w:rsidR="0047084E" w:rsidRDefault="0047084E" w:rsidP="0047084E">
            <w:r>
              <w:t>33.</w:t>
            </w:r>
          </w:p>
        </w:tc>
        <w:tc>
          <w:tcPr>
            <w:tcW w:w="3315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</w:tr>
      <w:tr w:rsidR="0047084E" w:rsidTr="0047084E">
        <w:tc>
          <w:tcPr>
            <w:tcW w:w="468" w:type="dxa"/>
          </w:tcPr>
          <w:p w:rsidR="0047084E" w:rsidRDefault="0047084E" w:rsidP="0047084E">
            <w:r>
              <w:t>34.</w:t>
            </w:r>
          </w:p>
        </w:tc>
        <w:tc>
          <w:tcPr>
            <w:tcW w:w="3315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</w:tr>
      <w:tr w:rsidR="0047084E" w:rsidTr="0047084E">
        <w:tc>
          <w:tcPr>
            <w:tcW w:w="468" w:type="dxa"/>
          </w:tcPr>
          <w:p w:rsidR="0047084E" w:rsidRDefault="0047084E" w:rsidP="0047084E">
            <w:r>
              <w:t>35.</w:t>
            </w:r>
          </w:p>
        </w:tc>
        <w:tc>
          <w:tcPr>
            <w:tcW w:w="3315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  <w:tc>
          <w:tcPr>
            <w:tcW w:w="2123" w:type="dxa"/>
          </w:tcPr>
          <w:p w:rsidR="0047084E" w:rsidRDefault="0047084E" w:rsidP="0047084E"/>
        </w:tc>
      </w:tr>
    </w:tbl>
    <w:p w:rsidR="0047084E" w:rsidRDefault="0047084E" w:rsidP="0047084E"/>
    <w:sectPr w:rsidR="0047084E" w:rsidSect="003854BB">
      <w:headerReference w:type="even" r:id="rId8"/>
      <w:headerReference w:type="default" r:id="rId9"/>
      <w:footerReference w:type="default" r:id="rId10"/>
      <w:pgSz w:w="12240" w:h="15840"/>
      <w:pgMar w:top="564" w:right="1152" w:bottom="864" w:left="1152" w:header="360" w:footer="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20F6" w:rsidRDefault="003020F6" w:rsidP="00E5719D">
      <w:r>
        <w:separator/>
      </w:r>
    </w:p>
  </w:endnote>
  <w:endnote w:type="continuationSeparator" w:id="0">
    <w:p w:rsidR="003020F6" w:rsidRDefault="003020F6" w:rsidP="00E571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02C" w:rsidRPr="003854BB" w:rsidRDefault="00E6502C" w:rsidP="008A141B">
    <w:pPr>
      <w:pStyle w:val="Footer"/>
      <w:pBdr>
        <w:top w:val="thinThickSmallGap" w:sz="24" w:space="1" w:color="622423"/>
      </w:pBdr>
      <w:tabs>
        <w:tab w:val="clear" w:pos="4513"/>
        <w:tab w:val="clear" w:pos="9026"/>
        <w:tab w:val="right" w:pos="9936"/>
      </w:tabs>
      <w:jc w:val="center"/>
      <w:rPr>
        <w:rFonts w:ascii="Cambria" w:hAnsi="Cambria"/>
      </w:rPr>
    </w:pPr>
    <w:r w:rsidRPr="003854BB">
      <w:rPr>
        <w:rFonts w:ascii="Cambria" w:hAnsi="Cambria"/>
        <w:b/>
        <w:i/>
      </w:rPr>
      <w:t>All correspondence to be addressed to the Chairman</w:t>
    </w:r>
  </w:p>
  <w:p w:rsidR="00E6502C" w:rsidRDefault="00E6502C" w:rsidP="00E6502C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20F6" w:rsidRDefault="003020F6" w:rsidP="00E5719D">
      <w:r>
        <w:separator/>
      </w:r>
    </w:p>
  </w:footnote>
  <w:footnote w:type="continuationSeparator" w:id="0">
    <w:p w:rsidR="003020F6" w:rsidRDefault="003020F6" w:rsidP="00E571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0D3" w:rsidRDefault="00F170D3">
    <w:pPr>
      <w:pStyle w:val="Header"/>
    </w:pPr>
  </w:p>
  <w:p w:rsidR="00CF5179" w:rsidRDefault="00F170D3">
    <w:r>
      <w:rPr>
        <w:rFonts w:ascii="Cambria" w:hAnsi="Cambria"/>
        <w:b/>
        <w:sz w:val="28"/>
        <w:szCs w:val="28"/>
      </w:rPr>
      <w:t xml:space="preserve">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495" w:rsidRPr="003854BB" w:rsidRDefault="00F170D3" w:rsidP="00F170D3">
    <w:pPr>
      <w:pStyle w:val="Header"/>
      <w:pBdr>
        <w:bottom w:val="none" w:sz="0" w:space="0" w:color="auto"/>
      </w:pBdr>
      <w:ind w:right="-594"/>
      <w:jc w:val="left"/>
      <w:rPr>
        <w:sz w:val="24"/>
        <w:szCs w:val="24"/>
      </w:rPr>
    </w:pPr>
    <w:r w:rsidRPr="00F170D3"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-560069</wp:posOffset>
          </wp:positionH>
          <wp:positionV relativeFrom="paragraph">
            <wp:posOffset>-133350</wp:posOffset>
          </wp:positionV>
          <wp:extent cx="2743200" cy="695325"/>
          <wp:effectExtent l="19050" t="0" r="0" b="0"/>
          <wp:wrapNone/>
          <wp:docPr id="2" name="Picture 1" descr="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y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l="15668" t="19785" r="19354" b="56129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24"/>
        <w:szCs w:val="24"/>
      </w:rPr>
      <w:t xml:space="preserve">                                                    </w:t>
    </w:r>
  </w:p>
  <w:p w:rsidR="004C0495" w:rsidRPr="003854BB" w:rsidRDefault="004C0495" w:rsidP="009A4D9F">
    <w:pPr>
      <w:pStyle w:val="Header"/>
      <w:pBdr>
        <w:bottom w:val="thickThinSmallGap" w:sz="24" w:space="0" w:color="622423"/>
      </w:pBdr>
      <w:jc w:val="right"/>
      <w:rPr>
        <w:sz w:val="24"/>
        <w:szCs w:val="24"/>
      </w:rPr>
    </w:pPr>
    <w:r w:rsidRPr="003854BB">
      <w:rPr>
        <w:sz w:val="24"/>
        <w:szCs w:val="24"/>
      </w:rPr>
      <w:tab/>
    </w:r>
    <w:r w:rsidR="00E5719D" w:rsidRPr="003854BB">
      <w:rPr>
        <w:sz w:val="24"/>
        <w:szCs w:val="24"/>
      </w:rPr>
      <w:t>P.O BOX 2073 TEL (057)2024767 +254799</w:t>
    </w:r>
    <w:r w:rsidRPr="003854BB">
      <w:rPr>
        <w:sz w:val="24"/>
        <w:szCs w:val="24"/>
      </w:rPr>
      <w:t>-</w:t>
    </w:r>
    <w:r w:rsidR="00E5719D" w:rsidRPr="003854BB">
      <w:rPr>
        <w:sz w:val="24"/>
        <w:szCs w:val="24"/>
      </w:rPr>
      <w:t>946</w:t>
    </w:r>
    <w:r w:rsidRPr="003854BB">
      <w:rPr>
        <w:sz w:val="24"/>
        <w:szCs w:val="24"/>
      </w:rPr>
      <w:t>-</w:t>
    </w:r>
    <w:r w:rsidR="00E5719D" w:rsidRPr="003854BB">
      <w:rPr>
        <w:sz w:val="24"/>
        <w:szCs w:val="24"/>
      </w:rPr>
      <w:t>225</w:t>
    </w:r>
  </w:p>
  <w:p w:rsidR="004C0495" w:rsidRPr="003854BB" w:rsidRDefault="004C0495" w:rsidP="009A4D9F">
    <w:pPr>
      <w:pStyle w:val="Header"/>
      <w:pBdr>
        <w:bottom w:val="thickThinSmallGap" w:sz="24" w:space="0" w:color="622423"/>
      </w:pBdr>
      <w:jc w:val="right"/>
      <w:rPr>
        <w:sz w:val="24"/>
        <w:szCs w:val="24"/>
      </w:rPr>
    </w:pPr>
    <w:r w:rsidRPr="003854BB">
      <w:rPr>
        <w:sz w:val="24"/>
        <w:szCs w:val="24"/>
      </w:rPr>
      <w:t>KISUMU-KENYA</w:t>
    </w:r>
  </w:p>
  <w:p w:rsidR="00E5719D" w:rsidRPr="003854BB" w:rsidRDefault="004C0495" w:rsidP="009A4D9F">
    <w:pPr>
      <w:pStyle w:val="Header"/>
      <w:pBdr>
        <w:bottom w:val="thickThinSmallGap" w:sz="24" w:space="0" w:color="622423"/>
      </w:pBdr>
      <w:jc w:val="right"/>
      <w:rPr>
        <w:sz w:val="24"/>
        <w:szCs w:val="24"/>
      </w:rPr>
    </w:pPr>
    <w:r w:rsidRPr="003854BB">
      <w:rPr>
        <w:sz w:val="24"/>
        <w:szCs w:val="24"/>
      </w:rPr>
      <w:t xml:space="preserve">Email Address: </w:t>
    </w:r>
    <w:r w:rsidR="00F059AF" w:rsidRPr="00F059AF">
      <w:rPr>
        <w:sz w:val="24"/>
        <w:szCs w:val="24"/>
      </w:rPr>
      <w:t>keystonedtsacco@gmail.com</w:t>
    </w:r>
    <w:r w:rsidR="00F059AF">
      <w:rPr>
        <w:sz w:val="24"/>
        <w:szCs w:val="24"/>
      </w:rPr>
      <w:t>, info@keystonedtsacco.co.ke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D3D12"/>
    <w:multiLevelType w:val="hybridMultilevel"/>
    <w:tmpl w:val="F8244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0145EF"/>
    <w:multiLevelType w:val="hybridMultilevel"/>
    <w:tmpl w:val="5650A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/>
  <w:rsids>
    <w:rsidRoot w:val="00A23D24"/>
    <w:rsid w:val="0000172E"/>
    <w:rsid w:val="0000306F"/>
    <w:rsid w:val="00003FED"/>
    <w:rsid w:val="00004680"/>
    <w:rsid w:val="00011E2C"/>
    <w:rsid w:val="00013F8F"/>
    <w:rsid w:val="00024263"/>
    <w:rsid w:val="000332FC"/>
    <w:rsid w:val="00036734"/>
    <w:rsid w:val="00040BCE"/>
    <w:rsid w:val="000441FB"/>
    <w:rsid w:val="0005705A"/>
    <w:rsid w:val="00060523"/>
    <w:rsid w:val="00065967"/>
    <w:rsid w:val="00066B8B"/>
    <w:rsid w:val="000678B6"/>
    <w:rsid w:val="000737D8"/>
    <w:rsid w:val="000771D8"/>
    <w:rsid w:val="00080BA4"/>
    <w:rsid w:val="00081063"/>
    <w:rsid w:val="00096D5B"/>
    <w:rsid w:val="00097DC4"/>
    <w:rsid w:val="000A2B2B"/>
    <w:rsid w:val="000B1A9D"/>
    <w:rsid w:val="000C00C8"/>
    <w:rsid w:val="000C3A43"/>
    <w:rsid w:val="000C482A"/>
    <w:rsid w:val="000E59A6"/>
    <w:rsid w:val="000E7AF5"/>
    <w:rsid w:val="000E7D33"/>
    <w:rsid w:val="00102729"/>
    <w:rsid w:val="00104861"/>
    <w:rsid w:val="0011179F"/>
    <w:rsid w:val="00115887"/>
    <w:rsid w:val="00121180"/>
    <w:rsid w:val="0012426A"/>
    <w:rsid w:val="00132069"/>
    <w:rsid w:val="0013223F"/>
    <w:rsid w:val="0013249C"/>
    <w:rsid w:val="0013652E"/>
    <w:rsid w:val="00136A84"/>
    <w:rsid w:val="001406AE"/>
    <w:rsid w:val="001406B9"/>
    <w:rsid w:val="00141004"/>
    <w:rsid w:val="00143461"/>
    <w:rsid w:val="0015688E"/>
    <w:rsid w:val="001576E7"/>
    <w:rsid w:val="00172085"/>
    <w:rsid w:val="001775B8"/>
    <w:rsid w:val="0017760B"/>
    <w:rsid w:val="001778B3"/>
    <w:rsid w:val="00185244"/>
    <w:rsid w:val="00192EBB"/>
    <w:rsid w:val="001A0FF0"/>
    <w:rsid w:val="001A5792"/>
    <w:rsid w:val="001B19A1"/>
    <w:rsid w:val="001B4366"/>
    <w:rsid w:val="001B7593"/>
    <w:rsid w:val="001C398A"/>
    <w:rsid w:val="001C4C2F"/>
    <w:rsid w:val="001C527D"/>
    <w:rsid w:val="001D4CD2"/>
    <w:rsid w:val="001D7743"/>
    <w:rsid w:val="001F5B10"/>
    <w:rsid w:val="001F5B6B"/>
    <w:rsid w:val="00202862"/>
    <w:rsid w:val="00203D23"/>
    <w:rsid w:val="0020593A"/>
    <w:rsid w:val="00205D5D"/>
    <w:rsid w:val="0021171A"/>
    <w:rsid w:val="00212522"/>
    <w:rsid w:val="00213AD6"/>
    <w:rsid w:val="00220330"/>
    <w:rsid w:val="00221B4F"/>
    <w:rsid w:val="00232F7E"/>
    <w:rsid w:val="002426ED"/>
    <w:rsid w:val="00243F5E"/>
    <w:rsid w:val="0024779E"/>
    <w:rsid w:val="002514F0"/>
    <w:rsid w:val="002520A6"/>
    <w:rsid w:val="00252A7D"/>
    <w:rsid w:val="002530C1"/>
    <w:rsid w:val="00253E0E"/>
    <w:rsid w:val="00254BAF"/>
    <w:rsid w:val="00266826"/>
    <w:rsid w:val="00272A50"/>
    <w:rsid w:val="002778AA"/>
    <w:rsid w:val="00281602"/>
    <w:rsid w:val="00290D5B"/>
    <w:rsid w:val="00296548"/>
    <w:rsid w:val="002976F7"/>
    <w:rsid w:val="002A0AA8"/>
    <w:rsid w:val="002A5767"/>
    <w:rsid w:val="002A6B95"/>
    <w:rsid w:val="002C67C3"/>
    <w:rsid w:val="002C6925"/>
    <w:rsid w:val="002D0CE9"/>
    <w:rsid w:val="002D3083"/>
    <w:rsid w:val="002D536C"/>
    <w:rsid w:val="002D61E5"/>
    <w:rsid w:val="002E4B90"/>
    <w:rsid w:val="002F14E2"/>
    <w:rsid w:val="002F18E4"/>
    <w:rsid w:val="002F4BBD"/>
    <w:rsid w:val="002F698A"/>
    <w:rsid w:val="003020F6"/>
    <w:rsid w:val="00305A0A"/>
    <w:rsid w:val="00316672"/>
    <w:rsid w:val="003223F1"/>
    <w:rsid w:val="003227B4"/>
    <w:rsid w:val="00333B2B"/>
    <w:rsid w:val="0033479D"/>
    <w:rsid w:val="00335578"/>
    <w:rsid w:val="00336CC8"/>
    <w:rsid w:val="00340BFC"/>
    <w:rsid w:val="003475D2"/>
    <w:rsid w:val="0035192B"/>
    <w:rsid w:val="0035218A"/>
    <w:rsid w:val="003529E5"/>
    <w:rsid w:val="00357CA3"/>
    <w:rsid w:val="0036432E"/>
    <w:rsid w:val="0036619C"/>
    <w:rsid w:val="003672F3"/>
    <w:rsid w:val="003737D5"/>
    <w:rsid w:val="00373B14"/>
    <w:rsid w:val="0038078B"/>
    <w:rsid w:val="0038173C"/>
    <w:rsid w:val="00384125"/>
    <w:rsid w:val="003854BB"/>
    <w:rsid w:val="00387934"/>
    <w:rsid w:val="003923AB"/>
    <w:rsid w:val="00392F76"/>
    <w:rsid w:val="003A3CEB"/>
    <w:rsid w:val="003A65AF"/>
    <w:rsid w:val="003C6695"/>
    <w:rsid w:val="003D21B9"/>
    <w:rsid w:val="003D2D4A"/>
    <w:rsid w:val="003D3052"/>
    <w:rsid w:val="003D3B4C"/>
    <w:rsid w:val="003D4460"/>
    <w:rsid w:val="003D5A37"/>
    <w:rsid w:val="003E233A"/>
    <w:rsid w:val="003E45AF"/>
    <w:rsid w:val="003F1DBE"/>
    <w:rsid w:val="003F3C27"/>
    <w:rsid w:val="003F6DC2"/>
    <w:rsid w:val="004023DF"/>
    <w:rsid w:val="00407DB6"/>
    <w:rsid w:val="00407DDD"/>
    <w:rsid w:val="00410B27"/>
    <w:rsid w:val="004144D8"/>
    <w:rsid w:val="00420BE9"/>
    <w:rsid w:val="0043089A"/>
    <w:rsid w:val="00442DD2"/>
    <w:rsid w:val="00447E29"/>
    <w:rsid w:val="00450C82"/>
    <w:rsid w:val="00452CC6"/>
    <w:rsid w:val="00456FCF"/>
    <w:rsid w:val="0046166A"/>
    <w:rsid w:val="00465835"/>
    <w:rsid w:val="00467102"/>
    <w:rsid w:val="00467EA1"/>
    <w:rsid w:val="0047084E"/>
    <w:rsid w:val="00475C11"/>
    <w:rsid w:val="00477301"/>
    <w:rsid w:val="00477EDC"/>
    <w:rsid w:val="00484928"/>
    <w:rsid w:val="004872EF"/>
    <w:rsid w:val="00494EAB"/>
    <w:rsid w:val="004B5818"/>
    <w:rsid w:val="004B62F7"/>
    <w:rsid w:val="004C0495"/>
    <w:rsid w:val="004C4C38"/>
    <w:rsid w:val="004C64E8"/>
    <w:rsid w:val="004C6818"/>
    <w:rsid w:val="004D1DC0"/>
    <w:rsid w:val="004E3811"/>
    <w:rsid w:val="004E66FB"/>
    <w:rsid w:val="005002D6"/>
    <w:rsid w:val="005003B2"/>
    <w:rsid w:val="00504A72"/>
    <w:rsid w:val="00530D56"/>
    <w:rsid w:val="00531338"/>
    <w:rsid w:val="00540BDC"/>
    <w:rsid w:val="00545F25"/>
    <w:rsid w:val="005468FA"/>
    <w:rsid w:val="00552130"/>
    <w:rsid w:val="005566B6"/>
    <w:rsid w:val="00560DFF"/>
    <w:rsid w:val="00560F7A"/>
    <w:rsid w:val="0056188D"/>
    <w:rsid w:val="005671B9"/>
    <w:rsid w:val="005705AA"/>
    <w:rsid w:val="00576CCD"/>
    <w:rsid w:val="00585B07"/>
    <w:rsid w:val="00590EC7"/>
    <w:rsid w:val="005963E6"/>
    <w:rsid w:val="005970C2"/>
    <w:rsid w:val="005A0402"/>
    <w:rsid w:val="005B22E5"/>
    <w:rsid w:val="005B498D"/>
    <w:rsid w:val="005C5001"/>
    <w:rsid w:val="005C62AD"/>
    <w:rsid w:val="005C7451"/>
    <w:rsid w:val="005E0151"/>
    <w:rsid w:val="005E5DE9"/>
    <w:rsid w:val="005F26E9"/>
    <w:rsid w:val="005F40C9"/>
    <w:rsid w:val="006022F7"/>
    <w:rsid w:val="00603337"/>
    <w:rsid w:val="0060671C"/>
    <w:rsid w:val="00610E52"/>
    <w:rsid w:val="00611F98"/>
    <w:rsid w:val="00614245"/>
    <w:rsid w:val="006162F3"/>
    <w:rsid w:val="00627D07"/>
    <w:rsid w:val="00631800"/>
    <w:rsid w:val="00632AB4"/>
    <w:rsid w:val="0063365F"/>
    <w:rsid w:val="00643308"/>
    <w:rsid w:val="00644F2D"/>
    <w:rsid w:val="00646B41"/>
    <w:rsid w:val="00652761"/>
    <w:rsid w:val="0065757B"/>
    <w:rsid w:val="006620A5"/>
    <w:rsid w:val="0067791B"/>
    <w:rsid w:val="00691567"/>
    <w:rsid w:val="006966DA"/>
    <w:rsid w:val="006A0BEE"/>
    <w:rsid w:val="006A70A3"/>
    <w:rsid w:val="006A7580"/>
    <w:rsid w:val="006B5182"/>
    <w:rsid w:val="006B7328"/>
    <w:rsid w:val="006C19A0"/>
    <w:rsid w:val="006C4745"/>
    <w:rsid w:val="006C5EF9"/>
    <w:rsid w:val="006C6D76"/>
    <w:rsid w:val="006C6FD8"/>
    <w:rsid w:val="006D0711"/>
    <w:rsid w:val="006D0854"/>
    <w:rsid w:val="006D3207"/>
    <w:rsid w:val="006E1A0C"/>
    <w:rsid w:val="006F7E36"/>
    <w:rsid w:val="007048AE"/>
    <w:rsid w:val="007118F5"/>
    <w:rsid w:val="00712107"/>
    <w:rsid w:val="00716854"/>
    <w:rsid w:val="007251DB"/>
    <w:rsid w:val="00732A77"/>
    <w:rsid w:val="00743287"/>
    <w:rsid w:val="00750E3B"/>
    <w:rsid w:val="007514FF"/>
    <w:rsid w:val="007528A4"/>
    <w:rsid w:val="00755C72"/>
    <w:rsid w:val="007608A0"/>
    <w:rsid w:val="007654BA"/>
    <w:rsid w:val="00765833"/>
    <w:rsid w:val="0076632E"/>
    <w:rsid w:val="0077473C"/>
    <w:rsid w:val="00775ECD"/>
    <w:rsid w:val="00780E9C"/>
    <w:rsid w:val="00781B73"/>
    <w:rsid w:val="00795930"/>
    <w:rsid w:val="007A5CE3"/>
    <w:rsid w:val="007A6C67"/>
    <w:rsid w:val="007A6E5E"/>
    <w:rsid w:val="007B6A27"/>
    <w:rsid w:val="007C1E17"/>
    <w:rsid w:val="007C6796"/>
    <w:rsid w:val="007D0B17"/>
    <w:rsid w:val="007D1D2F"/>
    <w:rsid w:val="007D3CA6"/>
    <w:rsid w:val="007F0886"/>
    <w:rsid w:val="007F1504"/>
    <w:rsid w:val="007F2A0F"/>
    <w:rsid w:val="007F4232"/>
    <w:rsid w:val="00802C80"/>
    <w:rsid w:val="00813707"/>
    <w:rsid w:val="008138AF"/>
    <w:rsid w:val="008139F0"/>
    <w:rsid w:val="0081687F"/>
    <w:rsid w:val="00817481"/>
    <w:rsid w:val="00820E12"/>
    <w:rsid w:val="00823247"/>
    <w:rsid w:val="008249F3"/>
    <w:rsid w:val="00840168"/>
    <w:rsid w:val="008432C0"/>
    <w:rsid w:val="008436C4"/>
    <w:rsid w:val="00845B55"/>
    <w:rsid w:val="00846D3C"/>
    <w:rsid w:val="008520B3"/>
    <w:rsid w:val="008526C4"/>
    <w:rsid w:val="00853FCA"/>
    <w:rsid w:val="0085671E"/>
    <w:rsid w:val="00865378"/>
    <w:rsid w:val="0088178E"/>
    <w:rsid w:val="0088740A"/>
    <w:rsid w:val="008877AA"/>
    <w:rsid w:val="00887DB5"/>
    <w:rsid w:val="008901CA"/>
    <w:rsid w:val="00890EF3"/>
    <w:rsid w:val="008932B8"/>
    <w:rsid w:val="00893C84"/>
    <w:rsid w:val="00896826"/>
    <w:rsid w:val="00897AA8"/>
    <w:rsid w:val="008A141B"/>
    <w:rsid w:val="008A1F28"/>
    <w:rsid w:val="008A2D4B"/>
    <w:rsid w:val="008A2E01"/>
    <w:rsid w:val="008A56B6"/>
    <w:rsid w:val="008A58FD"/>
    <w:rsid w:val="008A7052"/>
    <w:rsid w:val="008B1290"/>
    <w:rsid w:val="008B12CC"/>
    <w:rsid w:val="008B3BB5"/>
    <w:rsid w:val="008B4A28"/>
    <w:rsid w:val="008B749F"/>
    <w:rsid w:val="008C11AF"/>
    <w:rsid w:val="008C1CCD"/>
    <w:rsid w:val="008C7671"/>
    <w:rsid w:val="008D0BE2"/>
    <w:rsid w:val="008D7C7C"/>
    <w:rsid w:val="008F2F70"/>
    <w:rsid w:val="008F4F4B"/>
    <w:rsid w:val="008F5BE4"/>
    <w:rsid w:val="008F5FD0"/>
    <w:rsid w:val="008F6662"/>
    <w:rsid w:val="008F714A"/>
    <w:rsid w:val="009004FB"/>
    <w:rsid w:val="0090118C"/>
    <w:rsid w:val="0090423E"/>
    <w:rsid w:val="009053D3"/>
    <w:rsid w:val="00914626"/>
    <w:rsid w:val="00914B47"/>
    <w:rsid w:val="00921133"/>
    <w:rsid w:val="00924412"/>
    <w:rsid w:val="0092554C"/>
    <w:rsid w:val="00927139"/>
    <w:rsid w:val="009327C2"/>
    <w:rsid w:val="00935862"/>
    <w:rsid w:val="00960D8D"/>
    <w:rsid w:val="00966950"/>
    <w:rsid w:val="00975D60"/>
    <w:rsid w:val="00975E5C"/>
    <w:rsid w:val="00984D72"/>
    <w:rsid w:val="00985EA5"/>
    <w:rsid w:val="009860A9"/>
    <w:rsid w:val="00987E36"/>
    <w:rsid w:val="0099242D"/>
    <w:rsid w:val="0099353A"/>
    <w:rsid w:val="009A2AE7"/>
    <w:rsid w:val="009A3998"/>
    <w:rsid w:val="009A4D9F"/>
    <w:rsid w:val="009B055C"/>
    <w:rsid w:val="009B1D78"/>
    <w:rsid w:val="009C125E"/>
    <w:rsid w:val="009D0937"/>
    <w:rsid w:val="009D1677"/>
    <w:rsid w:val="009E0C30"/>
    <w:rsid w:val="009E3763"/>
    <w:rsid w:val="009E5BA0"/>
    <w:rsid w:val="009F73CE"/>
    <w:rsid w:val="00A150D3"/>
    <w:rsid w:val="00A20484"/>
    <w:rsid w:val="00A23D24"/>
    <w:rsid w:val="00A24EFD"/>
    <w:rsid w:val="00A256F9"/>
    <w:rsid w:val="00A26D7D"/>
    <w:rsid w:val="00A3098E"/>
    <w:rsid w:val="00A3335F"/>
    <w:rsid w:val="00A3758B"/>
    <w:rsid w:val="00A60086"/>
    <w:rsid w:val="00A62534"/>
    <w:rsid w:val="00A67592"/>
    <w:rsid w:val="00A6759C"/>
    <w:rsid w:val="00A7339E"/>
    <w:rsid w:val="00A765C8"/>
    <w:rsid w:val="00A77EFC"/>
    <w:rsid w:val="00A85809"/>
    <w:rsid w:val="00A8697E"/>
    <w:rsid w:val="00A87735"/>
    <w:rsid w:val="00A927E1"/>
    <w:rsid w:val="00A92C6E"/>
    <w:rsid w:val="00AA57B9"/>
    <w:rsid w:val="00AB652E"/>
    <w:rsid w:val="00AC222E"/>
    <w:rsid w:val="00AC4BD5"/>
    <w:rsid w:val="00AC6EAA"/>
    <w:rsid w:val="00AD398F"/>
    <w:rsid w:val="00AD3FD7"/>
    <w:rsid w:val="00AD4305"/>
    <w:rsid w:val="00AD4D46"/>
    <w:rsid w:val="00AD7E58"/>
    <w:rsid w:val="00AE28CA"/>
    <w:rsid w:val="00AE2C1D"/>
    <w:rsid w:val="00AE4012"/>
    <w:rsid w:val="00AE578A"/>
    <w:rsid w:val="00AE5819"/>
    <w:rsid w:val="00AE7E92"/>
    <w:rsid w:val="00AF5B11"/>
    <w:rsid w:val="00B146B1"/>
    <w:rsid w:val="00B22109"/>
    <w:rsid w:val="00B2239C"/>
    <w:rsid w:val="00B23005"/>
    <w:rsid w:val="00B23434"/>
    <w:rsid w:val="00B270B3"/>
    <w:rsid w:val="00B27822"/>
    <w:rsid w:val="00B34E26"/>
    <w:rsid w:val="00B37161"/>
    <w:rsid w:val="00B6030D"/>
    <w:rsid w:val="00B66247"/>
    <w:rsid w:val="00B66975"/>
    <w:rsid w:val="00B74A03"/>
    <w:rsid w:val="00B91DF2"/>
    <w:rsid w:val="00B92789"/>
    <w:rsid w:val="00BA42EE"/>
    <w:rsid w:val="00BA5C35"/>
    <w:rsid w:val="00BA6FA8"/>
    <w:rsid w:val="00BA77A5"/>
    <w:rsid w:val="00BC0201"/>
    <w:rsid w:val="00BC1327"/>
    <w:rsid w:val="00BC2F6E"/>
    <w:rsid w:val="00BD045C"/>
    <w:rsid w:val="00BD0CC8"/>
    <w:rsid w:val="00BD2C76"/>
    <w:rsid w:val="00BD52BC"/>
    <w:rsid w:val="00BD5328"/>
    <w:rsid w:val="00BE3796"/>
    <w:rsid w:val="00BE3A25"/>
    <w:rsid w:val="00BF3FF8"/>
    <w:rsid w:val="00BF6470"/>
    <w:rsid w:val="00BF79BF"/>
    <w:rsid w:val="00C04E23"/>
    <w:rsid w:val="00C05A58"/>
    <w:rsid w:val="00C269D7"/>
    <w:rsid w:val="00C3529D"/>
    <w:rsid w:val="00C355D0"/>
    <w:rsid w:val="00C36551"/>
    <w:rsid w:val="00C36BEC"/>
    <w:rsid w:val="00C458E1"/>
    <w:rsid w:val="00C51112"/>
    <w:rsid w:val="00C5254E"/>
    <w:rsid w:val="00C60394"/>
    <w:rsid w:val="00C61CC0"/>
    <w:rsid w:val="00C63D42"/>
    <w:rsid w:val="00C64FC3"/>
    <w:rsid w:val="00C75121"/>
    <w:rsid w:val="00C7792F"/>
    <w:rsid w:val="00C779C2"/>
    <w:rsid w:val="00C81A78"/>
    <w:rsid w:val="00C83AE6"/>
    <w:rsid w:val="00C86178"/>
    <w:rsid w:val="00C87174"/>
    <w:rsid w:val="00C900B4"/>
    <w:rsid w:val="00C92DDA"/>
    <w:rsid w:val="00C94840"/>
    <w:rsid w:val="00C95999"/>
    <w:rsid w:val="00CA0F90"/>
    <w:rsid w:val="00CA743E"/>
    <w:rsid w:val="00CB0298"/>
    <w:rsid w:val="00CB12B7"/>
    <w:rsid w:val="00CC2B8F"/>
    <w:rsid w:val="00CC67AF"/>
    <w:rsid w:val="00CD540B"/>
    <w:rsid w:val="00CD5FDE"/>
    <w:rsid w:val="00CF5179"/>
    <w:rsid w:val="00CF6BAB"/>
    <w:rsid w:val="00D0001D"/>
    <w:rsid w:val="00D049E1"/>
    <w:rsid w:val="00D074C2"/>
    <w:rsid w:val="00D1495A"/>
    <w:rsid w:val="00D20E56"/>
    <w:rsid w:val="00D273A4"/>
    <w:rsid w:val="00D4429F"/>
    <w:rsid w:val="00D50C68"/>
    <w:rsid w:val="00D51867"/>
    <w:rsid w:val="00D55A4C"/>
    <w:rsid w:val="00D6014A"/>
    <w:rsid w:val="00D6111F"/>
    <w:rsid w:val="00D63AC2"/>
    <w:rsid w:val="00D66679"/>
    <w:rsid w:val="00D77483"/>
    <w:rsid w:val="00D8440F"/>
    <w:rsid w:val="00D914C9"/>
    <w:rsid w:val="00D94548"/>
    <w:rsid w:val="00DA4773"/>
    <w:rsid w:val="00DA4A8C"/>
    <w:rsid w:val="00DA4AAA"/>
    <w:rsid w:val="00DB57FB"/>
    <w:rsid w:val="00DB6A7A"/>
    <w:rsid w:val="00DC5323"/>
    <w:rsid w:val="00DC77B1"/>
    <w:rsid w:val="00DD049B"/>
    <w:rsid w:val="00DD3172"/>
    <w:rsid w:val="00DD4937"/>
    <w:rsid w:val="00DD69FB"/>
    <w:rsid w:val="00DE133C"/>
    <w:rsid w:val="00DE7CB7"/>
    <w:rsid w:val="00DF28F0"/>
    <w:rsid w:val="00DF5B0A"/>
    <w:rsid w:val="00DF742C"/>
    <w:rsid w:val="00E0548A"/>
    <w:rsid w:val="00E20B41"/>
    <w:rsid w:val="00E40C3E"/>
    <w:rsid w:val="00E420EA"/>
    <w:rsid w:val="00E456B4"/>
    <w:rsid w:val="00E465B5"/>
    <w:rsid w:val="00E46608"/>
    <w:rsid w:val="00E5719D"/>
    <w:rsid w:val="00E6502C"/>
    <w:rsid w:val="00E712A5"/>
    <w:rsid w:val="00E80B36"/>
    <w:rsid w:val="00E905AD"/>
    <w:rsid w:val="00E9784F"/>
    <w:rsid w:val="00EA5D9B"/>
    <w:rsid w:val="00EA5FDD"/>
    <w:rsid w:val="00EA7C67"/>
    <w:rsid w:val="00EB60B6"/>
    <w:rsid w:val="00EB6EE5"/>
    <w:rsid w:val="00EC0811"/>
    <w:rsid w:val="00EC1959"/>
    <w:rsid w:val="00EC1D65"/>
    <w:rsid w:val="00ED527D"/>
    <w:rsid w:val="00EE1452"/>
    <w:rsid w:val="00EE432E"/>
    <w:rsid w:val="00EE5504"/>
    <w:rsid w:val="00EF00D2"/>
    <w:rsid w:val="00EF01ED"/>
    <w:rsid w:val="00EF0C47"/>
    <w:rsid w:val="00F01E8C"/>
    <w:rsid w:val="00F059AF"/>
    <w:rsid w:val="00F170D3"/>
    <w:rsid w:val="00F17A0D"/>
    <w:rsid w:val="00F20DAD"/>
    <w:rsid w:val="00F25620"/>
    <w:rsid w:val="00F336C2"/>
    <w:rsid w:val="00F45885"/>
    <w:rsid w:val="00F45C7D"/>
    <w:rsid w:val="00F47BF0"/>
    <w:rsid w:val="00F503FE"/>
    <w:rsid w:val="00F50C0A"/>
    <w:rsid w:val="00F5132C"/>
    <w:rsid w:val="00F52714"/>
    <w:rsid w:val="00F62282"/>
    <w:rsid w:val="00F642C9"/>
    <w:rsid w:val="00F8223F"/>
    <w:rsid w:val="00F858E1"/>
    <w:rsid w:val="00F87C05"/>
    <w:rsid w:val="00F9642A"/>
    <w:rsid w:val="00F97525"/>
    <w:rsid w:val="00F978E6"/>
    <w:rsid w:val="00FA2F0A"/>
    <w:rsid w:val="00FA3337"/>
    <w:rsid w:val="00FB6AF5"/>
    <w:rsid w:val="00FC3F63"/>
    <w:rsid w:val="00FC58E5"/>
    <w:rsid w:val="00FD3209"/>
    <w:rsid w:val="00FD512C"/>
    <w:rsid w:val="00FE6A5C"/>
    <w:rsid w:val="00FF6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19A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AF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E5719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C0495"/>
    <w:pPr>
      <w:pBdr>
        <w:bottom w:val="thickThinSmallGap" w:sz="24" w:space="1" w:color="622423"/>
      </w:pBdr>
      <w:tabs>
        <w:tab w:val="center" w:pos="4513"/>
        <w:tab w:val="right" w:pos="9026"/>
      </w:tabs>
      <w:jc w:val="center"/>
    </w:pPr>
    <w:rPr>
      <w:rFonts w:ascii="Cambria" w:hAnsi="Cambria"/>
      <w:b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C0495"/>
    <w:rPr>
      <w:rFonts w:ascii="Cambria" w:eastAsia="Times New Roman" w:hAnsi="Cambria" w:cs="Times New Roman"/>
      <w:b/>
      <w:sz w:val="28"/>
      <w:szCs w:val="28"/>
      <w:lang w:val="en-US" w:eastAsia="en-US"/>
    </w:rPr>
  </w:style>
  <w:style w:type="paragraph" w:styleId="Footer">
    <w:name w:val="footer"/>
    <w:basedOn w:val="Normal"/>
    <w:link w:val="FooterChar"/>
    <w:uiPriority w:val="99"/>
    <w:rsid w:val="00E571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19D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E571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719D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854B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DOCUMENTS\SECRETARY%20STATION\KITE\MEMBERSHIP%20APPLICATION%20FORM%20NON-TS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06B6C-CC01-4A14-9853-03BA11540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MEMBERSHIP APPLICATION FORM NON-TSC</Template>
  <TotalTime>7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MEMBERSHIP APPLICATION FORM</vt:lpstr>
    </vt:vector>
  </TitlesOfParts>
  <Company>Hewlett-Packard Company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MEMBERSHIP APPLICATION FORM</dc:title>
  <dc:creator>ADMIN</dc:creator>
  <cp:lastModifiedBy>Admin</cp:lastModifiedBy>
  <cp:revision>2</cp:revision>
  <cp:lastPrinted>2022-07-28T10:45:00Z</cp:lastPrinted>
  <dcterms:created xsi:type="dcterms:W3CDTF">2023-02-18T09:19:00Z</dcterms:created>
  <dcterms:modified xsi:type="dcterms:W3CDTF">2023-02-18T09:19:00Z</dcterms:modified>
</cp:coreProperties>
</file>